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AD0F1" w14:textId="77777777" w:rsidR="00000000" w:rsidRDefault="00AE0390">
      <w:bookmarkStart w:id="0" w:name="Section_NONDepartmental"/>
    </w:p>
    <w:p w14:paraId="531E6B84" w14:textId="77777777" w:rsidR="00000000" w:rsidRDefault="00AE0390">
      <w:pPr>
        <w:pStyle w:val="a0"/>
        <w:jc w:val="center"/>
        <w:rPr>
          <w:b/>
          <w:sz w:val="40"/>
        </w:rPr>
      </w:pPr>
      <w:bookmarkStart w:id="1" w:name="Document_ProjectName"/>
      <w:r>
        <w:rPr>
          <w:b/>
          <w:sz w:val="40"/>
        </w:rPr>
        <w:t>Platform-i MSN</w:t>
      </w:r>
      <w:bookmarkEnd w:id="1"/>
    </w:p>
    <w:p w14:paraId="510F891C" w14:textId="77777777" w:rsidR="00000000" w:rsidRDefault="00AE0390">
      <w:pPr>
        <w:pStyle w:val="a0"/>
      </w:pPr>
    </w:p>
    <w:p w14:paraId="5C0BCF10" w14:textId="77777777" w:rsidR="00000000" w:rsidRDefault="00AE0390">
      <w:pPr>
        <w:pStyle w:val="a0"/>
      </w:pPr>
    </w:p>
    <w:p w14:paraId="4C137520" w14:textId="77777777" w:rsidR="00000000" w:rsidRDefault="00AE0390">
      <w:pPr>
        <w:pStyle w:val="a0"/>
        <w:jc w:val="center"/>
        <w:outlineLvl w:val="0"/>
        <w:rPr>
          <w:b/>
          <w:sz w:val="36"/>
        </w:rPr>
      </w:pPr>
      <w:bookmarkStart w:id="2" w:name="Document_ChapterName"/>
      <w:r>
        <w:rPr>
          <w:b/>
          <w:sz w:val="36"/>
        </w:rPr>
        <w:t>Requirements Specifications</w:t>
      </w:r>
      <w:bookmarkEnd w:id="2"/>
    </w:p>
    <w:p w14:paraId="21811E13" w14:textId="77777777" w:rsidR="00000000" w:rsidRDefault="00AE0390">
      <w:pPr>
        <w:pStyle w:val="a0"/>
        <w:jc w:val="center"/>
        <w:outlineLvl w:val="0"/>
      </w:pPr>
    </w:p>
    <w:p w14:paraId="716B8362" w14:textId="77777777" w:rsidR="00000000" w:rsidRDefault="00AE0390">
      <w:pPr>
        <w:pStyle w:val="a0"/>
      </w:pPr>
    </w:p>
    <w:p w14:paraId="449C478E" w14:textId="77777777" w:rsidR="00000000" w:rsidRDefault="00AE0390">
      <w:pPr>
        <w:pStyle w:val="a0"/>
        <w:jc w:val="center"/>
        <w:outlineLvl w:val="0"/>
        <w:rPr>
          <w:b/>
          <w:sz w:val="32"/>
        </w:rPr>
      </w:pPr>
      <w:bookmarkStart w:id="3" w:name="Document_SectionName"/>
      <w:r>
        <w:rPr>
          <w:b/>
          <w:sz w:val="32"/>
        </w:rPr>
        <w:t>Functional Requirements Specification</w:t>
      </w:r>
      <w:bookmarkEnd w:id="3"/>
    </w:p>
    <w:p w14:paraId="3A71DD4A" w14:textId="77777777" w:rsidR="00000000" w:rsidRDefault="00AE0390">
      <w:pPr>
        <w:pStyle w:val="a0"/>
      </w:pPr>
    </w:p>
    <w:p w14:paraId="3D433D65" w14:textId="77777777" w:rsidR="00000000" w:rsidRDefault="00AE0390">
      <w:pPr>
        <w:pStyle w:val="a0"/>
      </w:pPr>
    </w:p>
    <w:p w14:paraId="5797198A" w14:textId="77777777" w:rsidR="00000000" w:rsidRDefault="00AE0390">
      <w:pPr>
        <w:pStyle w:val="a0"/>
        <w:rPr>
          <w:vanish/>
        </w:rPr>
      </w:pPr>
      <w:r>
        <w:rPr>
          <w:vanish/>
        </w:rPr>
        <w:t>This remark is hidden text and will not be printed:</w:t>
      </w:r>
    </w:p>
    <w:p w14:paraId="5ABBB8C5" w14:textId="77777777" w:rsidR="00000000" w:rsidRDefault="00AE0390">
      <w:pPr>
        <w:pStyle w:val="a0"/>
        <w:rPr>
          <w:vanish/>
        </w:rPr>
      </w:pPr>
      <w:r>
        <w:rPr>
          <w:vanish/>
        </w:rPr>
        <w:t>The items above and items in the headers and footers of this document contain bookmarks for automatic updating. Do n</w:t>
      </w:r>
      <w:r>
        <w:rPr>
          <w:vanish/>
        </w:rPr>
        <w:t>ot delete these bookmarks or update them manually. Use the UPDATE TOOL instead.</w:t>
      </w:r>
    </w:p>
    <w:p w14:paraId="6EAC3E25" w14:textId="77777777" w:rsidR="00000000" w:rsidRDefault="00AE0390">
      <w:pPr>
        <w:pStyle w:val="Explanationtext"/>
      </w:pPr>
    </w:p>
    <w:bookmarkEnd w:id="0"/>
    <w:p w14:paraId="60D916D0" w14:textId="77777777" w:rsidR="00000000" w:rsidRDefault="00AE0390">
      <w:r>
        <w:t xml:space="preserve"> </w:t>
      </w:r>
      <w:bookmarkStart w:id="4" w:name="Section_Departmental"/>
    </w:p>
    <w:bookmarkEnd w:id="4"/>
    <w:p w14:paraId="034D0FB2" w14:textId="77777777" w:rsidR="00000000" w:rsidRDefault="00AE0390">
      <w:pPr>
        <w:pStyle w:val="a0"/>
      </w:pPr>
    </w:p>
    <w:p w14:paraId="3E5FC2E1" w14:textId="77777777" w:rsidR="00000000" w:rsidRDefault="00AE0390">
      <w:pPr>
        <w:pStyle w:val="a0"/>
        <w:sectPr w:rsidR="00000000">
          <w:headerReference w:type="even" r:id="rId7"/>
          <w:headerReference w:type="default" r:id="rId8"/>
          <w:footerReference w:type="default" r:id="rId9"/>
          <w:headerReference w:type="first" r:id="rId10"/>
          <w:footerReference w:type="first" r:id="rId11"/>
          <w:type w:val="oddPage"/>
          <w:pgSz w:w="11907" w:h="16840" w:code="9"/>
          <w:pgMar w:top="1134" w:right="737" w:bottom="1440" w:left="1219" w:header="567" w:footer="318" w:gutter="652"/>
          <w:cols w:space="720"/>
          <w:formProt w:val="0"/>
          <w:titlePg/>
        </w:sectPr>
      </w:pPr>
    </w:p>
    <w:p w14:paraId="7AC419D0" w14:textId="77777777" w:rsidR="00000000" w:rsidRDefault="00AE0390">
      <w:pPr>
        <w:pStyle w:val="a0"/>
      </w:pPr>
    </w:p>
    <w:p w14:paraId="501F3CDE" w14:textId="77777777" w:rsidR="00000000" w:rsidRDefault="00AE0390">
      <w:pPr>
        <w:pStyle w:val="a0"/>
        <w:tabs>
          <w:tab w:val="right" w:pos="9289"/>
        </w:tabs>
        <w:jc w:val="center"/>
        <w:outlineLvl w:val="0"/>
        <w:rPr>
          <w:noProof/>
        </w:rPr>
      </w:pPr>
      <w:bookmarkStart w:id="36" w:name="Document_TOC"/>
      <w:r>
        <w:rPr>
          <w:b/>
        </w:rPr>
        <w:t>TABLE OF CONTENTS</w:t>
      </w:r>
      <w:r>
        <w:rPr>
          <w:b/>
        </w:rPr>
        <w:fldChar w:fldCharType="begin"/>
      </w:r>
      <w:r>
        <w:rPr>
          <w:b/>
        </w:rPr>
        <w:instrText xml:space="preserve"> TOC \o "1-6" \t "Heading 7,2,Heading 8,3,Heading 9,4" </w:instrText>
      </w:r>
      <w:r>
        <w:rPr>
          <w:b/>
        </w:rPr>
        <w:fldChar w:fldCharType="separate"/>
      </w:r>
    </w:p>
    <w:p w14:paraId="596EF7AC" w14:textId="77777777" w:rsidR="00000000" w:rsidRDefault="00AE0390">
      <w:pPr>
        <w:pStyle w:val="TOC1"/>
        <w:rPr>
          <w:rFonts w:ascii="Times New Roman" w:hAnsi="Times New Roman"/>
          <w:b w:val="0"/>
          <w:caps w:val="0"/>
          <w:sz w:val="24"/>
          <w:szCs w:val="24"/>
          <w:u w:val="none"/>
          <w:lang w:val="en-US"/>
        </w:rPr>
      </w:pPr>
      <w:r>
        <w:rPr>
          <w:szCs w:val="32"/>
        </w:rPr>
        <w:t>Document change history</w:t>
      </w:r>
      <w:r>
        <w:tab/>
      </w:r>
      <w:r>
        <w:fldChar w:fldCharType="begin"/>
      </w:r>
      <w:r>
        <w:instrText xml:space="preserve"> PAGEREF _Toc67449706 \h </w:instrText>
      </w:r>
      <w:r>
        <w:fldChar w:fldCharType="separate"/>
      </w:r>
      <w:r>
        <w:t>3</w:t>
      </w:r>
      <w:r>
        <w:fldChar w:fldCharType="end"/>
      </w:r>
    </w:p>
    <w:p w14:paraId="11207853" w14:textId="77777777" w:rsidR="00000000" w:rsidRDefault="00AE0390">
      <w:pPr>
        <w:pStyle w:val="TOC1"/>
        <w:tabs>
          <w:tab w:val="left" w:pos="362"/>
        </w:tabs>
        <w:rPr>
          <w:rFonts w:ascii="Times New Roman" w:hAnsi="Times New Roman"/>
          <w:b w:val="0"/>
          <w:caps w:val="0"/>
          <w:sz w:val="24"/>
          <w:szCs w:val="24"/>
          <w:u w:val="none"/>
          <w:lang w:val="en-US"/>
        </w:rPr>
      </w:pPr>
      <w:r>
        <w:rPr>
          <w:szCs w:val="32"/>
        </w:rPr>
        <w:t>1</w:t>
      </w:r>
      <w:r>
        <w:rPr>
          <w:rFonts w:ascii="Times New Roman" w:hAnsi="Times New Roman"/>
          <w:b w:val="0"/>
          <w:caps w:val="0"/>
          <w:sz w:val="24"/>
          <w:szCs w:val="24"/>
          <w:u w:val="none"/>
          <w:lang w:val="en-US"/>
        </w:rPr>
        <w:tab/>
      </w:r>
      <w:r>
        <w:rPr>
          <w:szCs w:val="32"/>
        </w:rPr>
        <w:t>Introduction</w:t>
      </w:r>
      <w:r>
        <w:tab/>
      </w:r>
      <w:r>
        <w:fldChar w:fldCharType="begin"/>
      </w:r>
      <w:r>
        <w:instrText xml:space="preserve"> PAGEREF _Toc67449707 \h</w:instrText>
      </w:r>
      <w:r>
        <w:instrText xml:space="preserve"> </w:instrText>
      </w:r>
      <w:r>
        <w:fldChar w:fldCharType="separate"/>
      </w:r>
      <w:r>
        <w:t>3</w:t>
      </w:r>
      <w:r>
        <w:fldChar w:fldCharType="end"/>
      </w:r>
    </w:p>
    <w:p w14:paraId="25B4BEC7" w14:textId="77777777" w:rsidR="00000000" w:rsidRDefault="00AE0390">
      <w:pPr>
        <w:pStyle w:val="TOC2"/>
        <w:tabs>
          <w:tab w:val="left" w:pos="546"/>
          <w:tab w:val="right" w:pos="9289"/>
        </w:tabs>
        <w:rPr>
          <w:rFonts w:ascii="Times New Roman" w:hAnsi="Times New Roman"/>
          <w:b w:val="0"/>
          <w:smallCaps w:val="0"/>
          <w:noProof/>
          <w:sz w:val="24"/>
          <w:szCs w:val="24"/>
          <w:lang w:val="en-US"/>
        </w:rPr>
      </w:pPr>
      <w:r>
        <w:rPr>
          <w:noProof/>
          <w:szCs w:val="26"/>
        </w:rPr>
        <w:t>1.1</w:t>
      </w:r>
      <w:r>
        <w:rPr>
          <w:rFonts w:ascii="Times New Roman" w:hAnsi="Times New Roman"/>
          <w:b w:val="0"/>
          <w:smallCaps w:val="0"/>
          <w:noProof/>
          <w:sz w:val="24"/>
          <w:szCs w:val="24"/>
          <w:lang w:val="en-US"/>
        </w:rPr>
        <w:tab/>
      </w:r>
      <w:r>
        <w:rPr>
          <w:noProof/>
          <w:szCs w:val="26"/>
        </w:rPr>
        <w:t>Purpose</w:t>
      </w:r>
      <w:r>
        <w:rPr>
          <w:noProof/>
        </w:rPr>
        <w:tab/>
      </w:r>
      <w:r>
        <w:rPr>
          <w:noProof/>
        </w:rPr>
        <w:fldChar w:fldCharType="begin"/>
      </w:r>
      <w:r>
        <w:rPr>
          <w:noProof/>
        </w:rPr>
        <w:instrText xml:space="preserve"> PAGEREF _Toc67449708 \h </w:instrText>
      </w:r>
      <w:r>
        <w:rPr>
          <w:noProof/>
        </w:rPr>
      </w:r>
      <w:r>
        <w:rPr>
          <w:noProof/>
        </w:rPr>
        <w:fldChar w:fldCharType="separate"/>
      </w:r>
      <w:r>
        <w:rPr>
          <w:noProof/>
        </w:rPr>
        <w:t>3</w:t>
      </w:r>
      <w:r>
        <w:rPr>
          <w:noProof/>
        </w:rPr>
        <w:fldChar w:fldCharType="end"/>
      </w:r>
    </w:p>
    <w:p w14:paraId="22079BBB" w14:textId="77777777" w:rsidR="00000000" w:rsidRDefault="00AE0390">
      <w:pPr>
        <w:pStyle w:val="TOC2"/>
        <w:tabs>
          <w:tab w:val="left" w:pos="546"/>
          <w:tab w:val="right" w:pos="9289"/>
        </w:tabs>
        <w:rPr>
          <w:rFonts w:ascii="Times New Roman" w:hAnsi="Times New Roman"/>
          <w:b w:val="0"/>
          <w:smallCaps w:val="0"/>
          <w:noProof/>
          <w:sz w:val="24"/>
          <w:szCs w:val="24"/>
          <w:lang w:val="en-US"/>
        </w:rPr>
      </w:pPr>
      <w:r>
        <w:rPr>
          <w:noProof/>
          <w:szCs w:val="26"/>
        </w:rPr>
        <w:t>1.2</w:t>
      </w:r>
      <w:r>
        <w:rPr>
          <w:rFonts w:ascii="Times New Roman" w:hAnsi="Times New Roman"/>
          <w:b w:val="0"/>
          <w:smallCaps w:val="0"/>
          <w:noProof/>
          <w:sz w:val="24"/>
          <w:szCs w:val="24"/>
          <w:lang w:val="en-US"/>
        </w:rPr>
        <w:tab/>
      </w:r>
      <w:r>
        <w:rPr>
          <w:noProof/>
          <w:szCs w:val="26"/>
        </w:rPr>
        <w:t>Scope</w:t>
      </w:r>
      <w:r>
        <w:rPr>
          <w:noProof/>
        </w:rPr>
        <w:tab/>
      </w:r>
      <w:r>
        <w:rPr>
          <w:noProof/>
        </w:rPr>
        <w:fldChar w:fldCharType="begin"/>
      </w:r>
      <w:r>
        <w:rPr>
          <w:noProof/>
        </w:rPr>
        <w:instrText xml:space="preserve"> PAGEREF _Toc67449709 \h </w:instrText>
      </w:r>
      <w:r>
        <w:rPr>
          <w:noProof/>
        </w:rPr>
      </w:r>
      <w:r>
        <w:rPr>
          <w:noProof/>
        </w:rPr>
        <w:fldChar w:fldCharType="separate"/>
      </w:r>
      <w:r>
        <w:rPr>
          <w:noProof/>
        </w:rPr>
        <w:t>3</w:t>
      </w:r>
      <w:r>
        <w:rPr>
          <w:noProof/>
        </w:rPr>
        <w:fldChar w:fldCharType="end"/>
      </w:r>
    </w:p>
    <w:p w14:paraId="18EE1AB2" w14:textId="77777777" w:rsidR="00000000" w:rsidRDefault="00AE0390">
      <w:pPr>
        <w:pStyle w:val="TOC2"/>
        <w:tabs>
          <w:tab w:val="left" w:pos="546"/>
          <w:tab w:val="right" w:pos="9289"/>
        </w:tabs>
        <w:rPr>
          <w:rFonts w:ascii="Times New Roman" w:hAnsi="Times New Roman"/>
          <w:b w:val="0"/>
          <w:smallCaps w:val="0"/>
          <w:noProof/>
          <w:sz w:val="24"/>
          <w:szCs w:val="24"/>
          <w:lang w:val="en-US"/>
        </w:rPr>
      </w:pPr>
      <w:r>
        <w:rPr>
          <w:noProof/>
          <w:szCs w:val="26"/>
        </w:rPr>
        <w:t>1.3</w:t>
      </w:r>
      <w:r>
        <w:rPr>
          <w:rFonts w:ascii="Times New Roman" w:hAnsi="Times New Roman"/>
          <w:b w:val="0"/>
          <w:smallCaps w:val="0"/>
          <w:noProof/>
          <w:sz w:val="24"/>
          <w:szCs w:val="24"/>
          <w:lang w:val="en-US"/>
        </w:rPr>
        <w:tab/>
      </w:r>
      <w:r>
        <w:rPr>
          <w:noProof/>
          <w:szCs w:val="26"/>
        </w:rPr>
        <w:t>Open points</w:t>
      </w:r>
      <w:r>
        <w:rPr>
          <w:noProof/>
        </w:rPr>
        <w:tab/>
      </w:r>
      <w:r>
        <w:rPr>
          <w:noProof/>
        </w:rPr>
        <w:fldChar w:fldCharType="begin"/>
      </w:r>
      <w:r>
        <w:rPr>
          <w:noProof/>
        </w:rPr>
        <w:instrText xml:space="preserve"> PAGEREF _Toc67449710 \h </w:instrText>
      </w:r>
      <w:r>
        <w:rPr>
          <w:noProof/>
        </w:rPr>
      </w:r>
      <w:r>
        <w:rPr>
          <w:noProof/>
        </w:rPr>
        <w:fldChar w:fldCharType="separate"/>
      </w:r>
      <w:r>
        <w:rPr>
          <w:noProof/>
        </w:rPr>
        <w:t>3</w:t>
      </w:r>
      <w:r>
        <w:rPr>
          <w:noProof/>
        </w:rPr>
        <w:fldChar w:fldCharType="end"/>
      </w:r>
    </w:p>
    <w:p w14:paraId="0182D644" w14:textId="77777777" w:rsidR="00000000" w:rsidRDefault="00AE0390">
      <w:pPr>
        <w:pStyle w:val="TOC2"/>
        <w:tabs>
          <w:tab w:val="left" w:pos="546"/>
          <w:tab w:val="right" w:pos="9289"/>
        </w:tabs>
        <w:rPr>
          <w:rFonts w:ascii="Times New Roman" w:hAnsi="Times New Roman"/>
          <w:b w:val="0"/>
          <w:smallCaps w:val="0"/>
          <w:noProof/>
          <w:sz w:val="24"/>
          <w:szCs w:val="24"/>
          <w:lang w:val="en-US"/>
        </w:rPr>
      </w:pPr>
      <w:r>
        <w:rPr>
          <w:noProof/>
          <w:szCs w:val="26"/>
        </w:rPr>
        <w:t>1.4</w:t>
      </w:r>
      <w:r>
        <w:rPr>
          <w:rFonts w:ascii="Times New Roman" w:hAnsi="Times New Roman"/>
          <w:b w:val="0"/>
          <w:smallCaps w:val="0"/>
          <w:noProof/>
          <w:sz w:val="24"/>
          <w:szCs w:val="24"/>
          <w:lang w:val="en-US"/>
        </w:rPr>
        <w:tab/>
      </w:r>
      <w:r>
        <w:rPr>
          <w:noProof/>
          <w:szCs w:val="26"/>
        </w:rPr>
        <w:t>Requirements identification</w:t>
      </w:r>
      <w:r>
        <w:rPr>
          <w:noProof/>
        </w:rPr>
        <w:tab/>
      </w:r>
      <w:r>
        <w:rPr>
          <w:noProof/>
        </w:rPr>
        <w:fldChar w:fldCharType="begin"/>
      </w:r>
      <w:r>
        <w:rPr>
          <w:noProof/>
        </w:rPr>
        <w:instrText xml:space="preserve"> PAGEREF _Toc67449711 \h </w:instrText>
      </w:r>
      <w:r>
        <w:rPr>
          <w:noProof/>
        </w:rPr>
      </w:r>
      <w:r>
        <w:rPr>
          <w:noProof/>
        </w:rPr>
        <w:fldChar w:fldCharType="separate"/>
      </w:r>
      <w:r>
        <w:rPr>
          <w:noProof/>
        </w:rPr>
        <w:t>3</w:t>
      </w:r>
      <w:r>
        <w:rPr>
          <w:noProof/>
        </w:rPr>
        <w:fldChar w:fldCharType="end"/>
      </w:r>
    </w:p>
    <w:p w14:paraId="136299A4" w14:textId="77777777" w:rsidR="00000000" w:rsidRDefault="00AE0390">
      <w:pPr>
        <w:pStyle w:val="TOC2"/>
        <w:tabs>
          <w:tab w:val="left" w:pos="546"/>
          <w:tab w:val="right" w:pos="9289"/>
        </w:tabs>
        <w:rPr>
          <w:rFonts w:ascii="Times New Roman" w:hAnsi="Times New Roman"/>
          <w:b w:val="0"/>
          <w:smallCaps w:val="0"/>
          <w:noProof/>
          <w:sz w:val="24"/>
          <w:szCs w:val="24"/>
          <w:lang w:val="en-US"/>
        </w:rPr>
      </w:pPr>
      <w:r>
        <w:rPr>
          <w:noProof/>
          <w:szCs w:val="26"/>
        </w:rPr>
        <w:t>1.5</w:t>
      </w:r>
      <w:r>
        <w:rPr>
          <w:rFonts w:ascii="Times New Roman" w:hAnsi="Times New Roman"/>
          <w:b w:val="0"/>
          <w:smallCaps w:val="0"/>
          <w:noProof/>
          <w:sz w:val="24"/>
          <w:szCs w:val="24"/>
          <w:lang w:val="en-US"/>
        </w:rPr>
        <w:tab/>
      </w:r>
      <w:r>
        <w:rPr>
          <w:noProof/>
          <w:szCs w:val="26"/>
        </w:rPr>
        <w:t>Document maintenance</w:t>
      </w:r>
      <w:r>
        <w:rPr>
          <w:noProof/>
        </w:rPr>
        <w:tab/>
      </w:r>
      <w:r>
        <w:rPr>
          <w:noProof/>
        </w:rPr>
        <w:fldChar w:fldCharType="begin"/>
      </w:r>
      <w:r>
        <w:rPr>
          <w:noProof/>
        </w:rPr>
        <w:instrText xml:space="preserve"> PAGEREF _Toc67449712 \h </w:instrText>
      </w:r>
      <w:r>
        <w:rPr>
          <w:noProof/>
        </w:rPr>
      </w:r>
      <w:r>
        <w:rPr>
          <w:noProof/>
        </w:rPr>
        <w:fldChar w:fldCharType="separate"/>
      </w:r>
      <w:r>
        <w:rPr>
          <w:noProof/>
        </w:rPr>
        <w:t>3</w:t>
      </w:r>
      <w:r>
        <w:rPr>
          <w:noProof/>
        </w:rPr>
        <w:fldChar w:fldCharType="end"/>
      </w:r>
    </w:p>
    <w:p w14:paraId="48ACDF20" w14:textId="77777777" w:rsidR="00000000" w:rsidRDefault="00AE0390">
      <w:pPr>
        <w:pStyle w:val="TOC2"/>
        <w:tabs>
          <w:tab w:val="left" w:pos="546"/>
          <w:tab w:val="right" w:pos="9289"/>
        </w:tabs>
        <w:rPr>
          <w:rFonts w:ascii="Times New Roman" w:hAnsi="Times New Roman"/>
          <w:b w:val="0"/>
          <w:smallCaps w:val="0"/>
          <w:noProof/>
          <w:sz w:val="24"/>
          <w:szCs w:val="24"/>
          <w:lang w:val="en-US"/>
        </w:rPr>
      </w:pPr>
      <w:r>
        <w:rPr>
          <w:noProof/>
          <w:szCs w:val="26"/>
        </w:rPr>
        <w:t>1.6</w:t>
      </w:r>
      <w:r>
        <w:rPr>
          <w:rFonts w:ascii="Times New Roman" w:hAnsi="Times New Roman"/>
          <w:b w:val="0"/>
          <w:smallCaps w:val="0"/>
          <w:noProof/>
          <w:sz w:val="24"/>
          <w:szCs w:val="24"/>
          <w:lang w:val="en-US"/>
        </w:rPr>
        <w:tab/>
      </w:r>
      <w:r>
        <w:rPr>
          <w:noProof/>
          <w:szCs w:val="26"/>
        </w:rPr>
        <w:t>Definitions, acronyms &amp; abbreviations</w:t>
      </w:r>
      <w:r>
        <w:rPr>
          <w:noProof/>
        </w:rPr>
        <w:tab/>
      </w:r>
      <w:r>
        <w:rPr>
          <w:noProof/>
        </w:rPr>
        <w:fldChar w:fldCharType="begin"/>
      </w:r>
      <w:r>
        <w:rPr>
          <w:noProof/>
        </w:rPr>
        <w:instrText xml:space="preserve"> PAGEREF _Toc67449713 \h </w:instrText>
      </w:r>
      <w:r>
        <w:rPr>
          <w:noProof/>
        </w:rPr>
      </w:r>
      <w:r>
        <w:rPr>
          <w:noProof/>
        </w:rPr>
        <w:fldChar w:fldCharType="separate"/>
      </w:r>
      <w:r>
        <w:rPr>
          <w:noProof/>
        </w:rPr>
        <w:t>3</w:t>
      </w:r>
      <w:r>
        <w:rPr>
          <w:noProof/>
        </w:rPr>
        <w:fldChar w:fldCharType="end"/>
      </w:r>
    </w:p>
    <w:p w14:paraId="2AF8BCF5" w14:textId="77777777" w:rsidR="00000000" w:rsidRDefault="00AE0390">
      <w:pPr>
        <w:pStyle w:val="TOC2"/>
        <w:tabs>
          <w:tab w:val="left" w:pos="546"/>
          <w:tab w:val="right" w:pos="9289"/>
        </w:tabs>
        <w:rPr>
          <w:rFonts w:ascii="Times New Roman" w:hAnsi="Times New Roman"/>
          <w:b w:val="0"/>
          <w:smallCaps w:val="0"/>
          <w:noProof/>
          <w:sz w:val="24"/>
          <w:szCs w:val="24"/>
          <w:lang w:val="en-US"/>
        </w:rPr>
      </w:pPr>
      <w:r>
        <w:rPr>
          <w:noProof/>
          <w:szCs w:val="26"/>
        </w:rPr>
        <w:t>1.7</w:t>
      </w:r>
      <w:r>
        <w:rPr>
          <w:rFonts w:ascii="Times New Roman" w:hAnsi="Times New Roman"/>
          <w:b w:val="0"/>
          <w:smallCaps w:val="0"/>
          <w:noProof/>
          <w:sz w:val="24"/>
          <w:szCs w:val="24"/>
          <w:lang w:val="en-US"/>
        </w:rPr>
        <w:tab/>
      </w:r>
      <w:r>
        <w:rPr>
          <w:noProof/>
          <w:szCs w:val="26"/>
        </w:rPr>
        <w:t>References</w:t>
      </w:r>
      <w:r>
        <w:rPr>
          <w:noProof/>
        </w:rPr>
        <w:tab/>
      </w:r>
      <w:r>
        <w:rPr>
          <w:noProof/>
        </w:rPr>
        <w:fldChar w:fldCharType="begin"/>
      </w:r>
      <w:r>
        <w:rPr>
          <w:noProof/>
        </w:rPr>
        <w:instrText xml:space="preserve"> PAGEREF _Toc67449714 \h </w:instrText>
      </w:r>
      <w:r>
        <w:rPr>
          <w:noProof/>
        </w:rPr>
      </w:r>
      <w:r>
        <w:rPr>
          <w:noProof/>
        </w:rPr>
        <w:fldChar w:fldCharType="separate"/>
      </w:r>
      <w:r>
        <w:rPr>
          <w:noProof/>
        </w:rPr>
        <w:t>4</w:t>
      </w:r>
      <w:r>
        <w:rPr>
          <w:noProof/>
        </w:rPr>
        <w:fldChar w:fldCharType="end"/>
      </w:r>
    </w:p>
    <w:p w14:paraId="2375DB92" w14:textId="77777777" w:rsidR="00000000" w:rsidRDefault="00AE0390">
      <w:pPr>
        <w:pStyle w:val="TOC1"/>
        <w:tabs>
          <w:tab w:val="left" w:pos="362"/>
        </w:tabs>
        <w:rPr>
          <w:rFonts w:ascii="Times New Roman" w:hAnsi="Times New Roman"/>
          <w:b w:val="0"/>
          <w:caps w:val="0"/>
          <w:sz w:val="24"/>
          <w:szCs w:val="24"/>
          <w:u w:val="none"/>
          <w:lang w:val="en-US"/>
        </w:rPr>
      </w:pPr>
      <w:r>
        <w:rPr>
          <w:szCs w:val="32"/>
        </w:rPr>
        <w:t>2</w:t>
      </w:r>
      <w:r>
        <w:rPr>
          <w:rFonts w:ascii="Times New Roman" w:hAnsi="Times New Roman"/>
          <w:b w:val="0"/>
          <w:caps w:val="0"/>
          <w:sz w:val="24"/>
          <w:szCs w:val="24"/>
          <w:u w:val="none"/>
          <w:lang w:val="en-US"/>
        </w:rPr>
        <w:tab/>
      </w:r>
      <w:r>
        <w:rPr>
          <w:szCs w:val="32"/>
        </w:rPr>
        <w:t>General description</w:t>
      </w:r>
      <w:r>
        <w:tab/>
      </w:r>
      <w:r>
        <w:fldChar w:fldCharType="begin"/>
      </w:r>
      <w:r>
        <w:instrText xml:space="preserve"> PAGEREF _Toc67449715 \h </w:instrText>
      </w:r>
      <w:r>
        <w:fldChar w:fldCharType="separate"/>
      </w:r>
      <w:r>
        <w:t>4</w:t>
      </w:r>
      <w:r>
        <w:fldChar w:fldCharType="end"/>
      </w:r>
    </w:p>
    <w:p w14:paraId="7B753E56" w14:textId="77777777" w:rsidR="00000000" w:rsidRDefault="00AE0390">
      <w:pPr>
        <w:pStyle w:val="TOC2"/>
        <w:tabs>
          <w:tab w:val="left" w:pos="546"/>
          <w:tab w:val="right" w:pos="9289"/>
        </w:tabs>
        <w:rPr>
          <w:rFonts w:ascii="Times New Roman" w:hAnsi="Times New Roman"/>
          <w:b w:val="0"/>
          <w:smallCaps w:val="0"/>
          <w:noProof/>
          <w:sz w:val="24"/>
          <w:szCs w:val="24"/>
          <w:lang w:val="en-US"/>
        </w:rPr>
      </w:pPr>
      <w:r>
        <w:rPr>
          <w:noProof/>
          <w:szCs w:val="26"/>
        </w:rPr>
        <w:t>2.1</w:t>
      </w:r>
      <w:r>
        <w:rPr>
          <w:rFonts w:ascii="Times New Roman" w:hAnsi="Times New Roman"/>
          <w:b w:val="0"/>
          <w:smallCaps w:val="0"/>
          <w:noProof/>
          <w:sz w:val="24"/>
          <w:szCs w:val="24"/>
          <w:lang w:val="en-US"/>
        </w:rPr>
        <w:tab/>
      </w:r>
      <w:r>
        <w:rPr>
          <w:noProof/>
          <w:szCs w:val="26"/>
        </w:rPr>
        <w:t>Product perspective</w:t>
      </w:r>
      <w:r>
        <w:rPr>
          <w:noProof/>
        </w:rPr>
        <w:tab/>
      </w:r>
      <w:r>
        <w:rPr>
          <w:noProof/>
        </w:rPr>
        <w:fldChar w:fldCharType="begin"/>
      </w:r>
      <w:r>
        <w:rPr>
          <w:noProof/>
        </w:rPr>
        <w:instrText xml:space="preserve"> PAGEREF _Toc67449716 \h </w:instrText>
      </w:r>
      <w:r>
        <w:rPr>
          <w:noProof/>
        </w:rPr>
      </w:r>
      <w:r>
        <w:rPr>
          <w:noProof/>
        </w:rPr>
        <w:fldChar w:fldCharType="separate"/>
      </w:r>
      <w:r>
        <w:rPr>
          <w:noProof/>
        </w:rPr>
        <w:t>4</w:t>
      </w:r>
      <w:r>
        <w:rPr>
          <w:noProof/>
        </w:rPr>
        <w:fldChar w:fldCharType="end"/>
      </w:r>
    </w:p>
    <w:p w14:paraId="5BE56253" w14:textId="77777777" w:rsidR="00000000" w:rsidRDefault="00AE0390">
      <w:pPr>
        <w:pStyle w:val="TOC2"/>
        <w:tabs>
          <w:tab w:val="left" w:pos="546"/>
          <w:tab w:val="right" w:pos="9289"/>
        </w:tabs>
        <w:rPr>
          <w:rFonts w:ascii="Times New Roman" w:hAnsi="Times New Roman"/>
          <w:b w:val="0"/>
          <w:smallCaps w:val="0"/>
          <w:noProof/>
          <w:sz w:val="24"/>
          <w:szCs w:val="24"/>
          <w:lang w:val="en-US"/>
        </w:rPr>
      </w:pPr>
      <w:r>
        <w:rPr>
          <w:noProof/>
          <w:szCs w:val="26"/>
        </w:rPr>
        <w:t>2.2</w:t>
      </w:r>
      <w:r>
        <w:rPr>
          <w:rFonts w:ascii="Times New Roman" w:hAnsi="Times New Roman"/>
          <w:b w:val="0"/>
          <w:smallCaps w:val="0"/>
          <w:noProof/>
          <w:sz w:val="24"/>
          <w:szCs w:val="24"/>
          <w:lang w:val="en-US"/>
        </w:rPr>
        <w:tab/>
      </w:r>
      <w:r>
        <w:rPr>
          <w:noProof/>
          <w:szCs w:val="26"/>
        </w:rPr>
        <w:t>Product(s)</w:t>
      </w:r>
      <w:r>
        <w:rPr>
          <w:noProof/>
        </w:rPr>
        <w:tab/>
      </w:r>
      <w:r>
        <w:rPr>
          <w:noProof/>
        </w:rPr>
        <w:fldChar w:fldCharType="begin"/>
      </w:r>
      <w:r>
        <w:rPr>
          <w:noProof/>
        </w:rPr>
        <w:instrText xml:space="preserve"> PAGEREF _Toc</w:instrText>
      </w:r>
      <w:r>
        <w:rPr>
          <w:noProof/>
        </w:rPr>
        <w:instrText xml:space="preserve">67449717 \h </w:instrText>
      </w:r>
      <w:r>
        <w:rPr>
          <w:noProof/>
        </w:rPr>
      </w:r>
      <w:r>
        <w:rPr>
          <w:noProof/>
        </w:rPr>
        <w:fldChar w:fldCharType="separate"/>
      </w:r>
      <w:r>
        <w:rPr>
          <w:noProof/>
        </w:rPr>
        <w:t>4</w:t>
      </w:r>
      <w:r>
        <w:rPr>
          <w:noProof/>
        </w:rPr>
        <w:fldChar w:fldCharType="end"/>
      </w:r>
    </w:p>
    <w:p w14:paraId="09F9F860" w14:textId="77777777" w:rsidR="00000000" w:rsidRDefault="00AE0390">
      <w:pPr>
        <w:pStyle w:val="TOC3"/>
        <w:tabs>
          <w:tab w:val="left" w:pos="729"/>
          <w:tab w:val="right" w:pos="9289"/>
        </w:tabs>
        <w:rPr>
          <w:rFonts w:ascii="Times New Roman" w:hAnsi="Times New Roman"/>
          <w:smallCaps w:val="0"/>
          <w:noProof/>
          <w:sz w:val="24"/>
          <w:szCs w:val="24"/>
          <w:lang w:val="en-US"/>
        </w:rPr>
      </w:pPr>
      <w:r>
        <w:rPr>
          <w:noProof/>
          <w:szCs w:val="22"/>
        </w:rPr>
        <w:t>2.2.1</w:t>
      </w:r>
      <w:r>
        <w:rPr>
          <w:rFonts w:ascii="Times New Roman" w:hAnsi="Times New Roman"/>
          <w:smallCaps w:val="0"/>
          <w:noProof/>
          <w:sz w:val="24"/>
          <w:szCs w:val="24"/>
          <w:lang w:val="en-US"/>
        </w:rPr>
        <w:tab/>
      </w:r>
      <w:r>
        <w:rPr>
          <w:noProof/>
          <w:szCs w:val="22"/>
        </w:rPr>
        <w:t>MSN messenger xlet</w:t>
      </w:r>
      <w:r>
        <w:rPr>
          <w:noProof/>
        </w:rPr>
        <w:tab/>
      </w:r>
      <w:r>
        <w:rPr>
          <w:noProof/>
        </w:rPr>
        <w:fldChar w:fldCharType="begin"/>
      </w:r>
      <w:r>
        <w:rPr>
          <w:noProof/>
        </w:rPr>
        <w:instrText xml:space="preserve"> PAGEREF _Toc67449718 \h </w:instrText>
      </w:r>
      <w:r>
        <w:rPr>
          <w:noProof/>
        </w:rPr>
      </w:r>
      <w:r>
        <w:rPr>
          <w:noProof/>
        </w:rPr>
        <w:fldChar w:fldCharType="separate"/>
      </w:r>
      <w:r>
        <w:rPr>
          <w:noProof/>
        </w:rPr>
        <w:t>4</w:t>
      </w:r>
      <w:r>
        <w:rPr>
          <w:noProof/>
        </w:rPr>
        <w:fldChar w:fldCharType="end"/>
      </w:r>
    </w:p>
    <w:p w14:paraId="55BA35C5" w14:textId="77777777" w:rsidR="00000000" w:rsidRDefault="00AE0390">
      <w:pPr>
        <w:pStyle w:val="TOC2"/>
        <w:tabs>
          <w:tab w:val="left" w:pos="546"/>
          <w:tab w:val="right" w:pos="9289"/>
        </w:tabs>
        <w:rPr>
          <w:rFonts w:ascii="Times New Roman" w:hAnsi="Times New Roman"/>
          <w:b w:val="0"/>
          <w:smallCaps w:val="0"/>
          <w:noProof/>
          <w:sz w:val="24"/>
          <w:szCs w:val="24"/>
          <w:lang w:val="en-US"/>
        </w:rPr>
      </w:pPr>
      <w:r>
        <w:rPr>
          <w:noProof/>
          <w:szCs w:val="26"/>
        </w:rPr>
        <w:t>2.3</w:t>
      </w:r>
      <w:r>
        <w:rPr>
          <w:rFonts w:ascii="Times New Roman" w:hAnsi="Times New Roman"/>
          <w:b w:val="0"/>
          <w:smallCaps w:val="0"/>
          <w:noProof/>
          <w:sz w:val="24"/>
          <w:szCs w:val="24"/>
          <w:lang w:val="en-US"/>
        </w:rPr>
        <w:tab/>
      </w:r>
      <w:r>
        <w:rPr>
          <w:noProof/>
          <w:szCs w:val="26"/>
        </w:rPr>
        <w:t>User characteristics</w:t>
      </w:r>
      <w:r>
        <w:rPr>
          <w:noProof/>
        </w:rPr>
        <w:tab/>
      </w:r>
      <w:r>
        <w:rPr>
          <w:noProof/>
        </w:rPr>
        <w:fldChar w:fldCharType="begin"/>
      </w:r>
      <w:r>
        <w:rPr>
          <w:noProof/>
        </w:rPr>
        <w:instrText xml:space="preserve"> PAGEREF _Toc67449719 \h </w:instrText>
      </w:r>
      <w:r>
        <w:rPr>
          <w:noProof/>
        </w:rPr>
      </w:r>
      <w:r>
        <w:rPr>
          <w:noProof/>
        </w:rPr>
        <w:fldChar w:fldCharType="separate"/>
      </w:r>
      <w:r>
        <w:rPr>
          <w:noProof/>
        </w:rPr>
        <w:t>4</w:t>
      </w:r>
      <w:r>
        <w:rPr>
          <w:noProof/>
        </w:rPr>
        <w:fldChar w:fldCharType="end"/>
      </w:r>
    </w:p>
    <w:p w14:paraId="63AD9790" w14:textId="77777777" w:rsidR="00000000" w:rsidRDefault="00AE0390">
      <w:pPr>
        <w:pStyle w:val="TOC2"/>
        <w:tabs>
          <w:tab w:val="left" w:pos="546"/>
          <w:tab w:val="right" w:pos="9289"/>
        </w:tabs>
        <w:rPr>
          <w:rFonts w:ascii="Times New Roman" w:hAnsi="Times New Roman"/>
          <w:b w:val="0"/>
          <w:smallCaps w:val="0"/>
          <w:noProof/>
          <w:sz w:val="24"/>
          <w:szCs w:val="24"/>
          <w:lang w:val="en-US"/>
        </w:rPr>
      </w:pPr>
      <w:r>
        <w:rPr>
          <w:noProof/>
          <w:szCs w:val="26"/>
        </w:rPr>
        <w:t>2.4</w:t>
      </w:r>
      <w:r>
        <w:rPr>
          <w:rFonts w:ascii="Times New Roman" w:hAnsi="Times New Roman"/>
          <w:b w:val="0"/>
          <w:smallCaps w:val="0"/>
          <w:noProof/>
          <w:sz w:val="24"/>
          <w:szCs w:val="24"/>
          <w:lang w:val="en-US"/>
        </w:rPr>
        <w:tab/>
      </w:r>
      <w:r>
        <w:rPr>
          <w:noProof/>
          <w:szCs w:val="26"/>
        </w:rPr>
        <w:t>Assumptions &amp; constraints</w:t>
      </w:r>
      <w:r>
        <w:rPr>
          <w:noProof/>
        </w:rPr>
        <w:tab/>
      </w:r>
      <w:r>
        <w:rPr>
          <w:noProof/>
        </w:rPr>
        <w:fldChar w:fldCharType="begin"/>
      </w:r>
      <w:r>
        <w:rPr>
          <w:noProof/>
        </w:rPr>
        <w:instrText xml:space="preserve"> PAGEREF _Toc67449720 \h </w:instrText>
      </w:r>
      <w:r>
        <w:rPr>
          <w:noProof/>
        </w:rPr>
      </w:r>
      <w:r>
        <w:rPr>
          <w:noProof/>
        </w:rPr>
        <w:fldChar w:fldCharType="separate"/>
      </w:r>
      <w:r>
        <w:rPr>
          <w:noProof/>
        </w:rPr>
        <w:t>5</w:t>
      </w:r>
      <w:r>
        <w:rPr>
          <w:noProof/>
        </w:rPr>
        <w:fldChar w:fldCharType="end"/>
      </w:r>
    </w:p>
    <w:p w14:paraId="159C56B7" w14:textId="77777777" w:rsidR="00000000" w:rsidRDefault="00AE0390">
      <w:pPr>
        <w:pStyle w:val="TOC1"/>
        <w:tabs>
          <w:tab w:val="left" w:pos="362"/>
        </w:tabs>
        <w:rPr>
          <w:rFonts w:ascii="Times New Roman" w:hAnsi="Times New Roman"/>
          <w:b w:val="0"/>
          <w:caps w:val="0"/>
          <w:sz w:val="24"/>
          <w:szCs w:val="24"/>
          <w:u w:val="none"/>
          <w:lang w:val="en-US"/>
        </w:rPr>
      </w:pPr>
      <w:r>
        <w:rPr>
          <w:szCs w:val="32"/>
        </w:rPr>
        <w:t>3</w:t>
      </w:r>
      <w:r>
        <w:rPr>
          <w:rFonts w:ascii="Times New Roman" w:hAnsi="Times New Roman"/>
          <w:b w:val="0"/>
          <w:caps w:val="0"/>
          <w:sz w:val="24"/>
          <w:szCs w:val="24"/>
          <w:u w:val="none"/>
          <w:lang w:val="en-US"/>
        </w:rPr>
        <w:tab/>
      </w:r>
      <w:r>
        <w:rPr>
          <w:szCs w:val="32"/>
        </w:rPr>
        <w:t>Functional requirements</w:t>
      </w:r>
      <w:r>
        <w:tab/>
      </w:r>
      <w:r>
        <w:fldChar w:fldCharType="begin"/>
      </w:r>
      <w:r>
        <w:instrText xml:space="preserve"> PAGEREF _Toc67449721 \h </w:instrText>
      </w:r>
      <w:r>
        <w:fldChar w:fldCharType="separate"/>
      </w:r>
      <w:r>
        <w:t>5</w:t>
      </w:r>
      <w:r>
        <w:fldChar w:fldCharType="end"/>
      </w:r>
    </w:p>
    <w:p w14:paraId="29B7776F" w14:textId="77777777" w:rsidR="00000000" w:rsidRDefault="00AE0390">
      <w:pPr>
        <w:pStyle w:val="TOC2"/>
        <w:tabs>
          <w:tab w:val="left" w:pos="546"/>
          <w:tab w:val="right" w:pos="9289"/>
        </w:tabs>
        <w:rPr>
          <w:rFonts w:ascii="Times New Roman" w:hAnsi="Times New Roman"/>
          <w:b w:val="0"/>
          <w:smallCaps w:val="0"/>
          <w:noProof/>
          <w:sz w:val="24"/>
          <w:szCs w:val="24"/>
          <w:lang w:val="en-US"/>
        </w:rPr>
      </w:pPr>
      <w:r>
        <w:rPr>
          <w:noProof/>
          <w:szCs w:val="26"/>
        </w:rPr>
        <w:t>3.1</w:t>
      </w:r>
      <w:r>
        <w:rPr>
          <w:rFonts w:ascii="Times New Roman" w:hAnsi="Times New Roman"/>
          <w:b w:val="0"/>
          <w:smallCaps w:val="0"/>
          <w:noProof/>
          <w:sz w:val="24"/>
          <w:szCs w:val="24"/>
          <w:lang w:val="en-US"/>
        </w:rPr>
        <w:tab/>
      </w:r>
      <w:r>
        <w:rPr>
          <w:noProof/>
          <w:szCs w:val="26"/>
        </w:rPr>
        <w:t>End u</w:t>
      </w:r>
      <w:r>
        <w:rPr>
          <w:noProof/>
          <w:szCs w:val="26"/>
        </w:rPr>
        <w:t>ser functions</w:t>
      </w:r>
      <w:r>
        <w:rPr>
          <w:noProof/>
        </w:rPr>
        <w:tab/>
      </w:r>
      <w:r>
        <w:rPr>
          <w:noProof/>
        </w:rPr>
        <w:fldChar w:fldCharType="begin"/>
      </w:r>
      <w:r>
        <w:rPr>
          <w:noProof/>
        </w:rPr>
        <w:instrText xml:space="preserve"> PAGEREF _Toc67449722 \h </w:instrText>
      </w:r>
      <w:r>
        <w:rPr>
          <w:noProof/>
        </w:rPr>
      </w:r>
      <w:r>
        <w:rPr>
          <w:noProof/>
        </w:rPr>
        <w:fldChar w:fldCharType="separate"/>
      </w:r>
      <w:r>
        <w:rPr>
          <w:noProof/>
        </w:rPr>
        <w:t>5</w:t>
      </w:r>
      <w:r>
        <w:rPr>
          <w:noProof/>
        </w:rPr>
        <w:fldChar w:fldCharType="end"/>
      </w:r>
    </w:p>
    <w:p w14:paraId="7E6DA5B4" w14:textId="77777777" w:rsidR="00000000" w:rsidRDefault="00AE0390">
      <w:pPr>
        <w:pStyle w:val="TOC3"/>
        <w:tabs>
          <w:tab w:val="left" w:pos="729"/>
          <w:tab w:val="right" w:pos="9289"/>
        </w:tabs>
        <w:rPr>
          <w:rFonts w:ascii="Times New Roman" w:hAnsi="Times New Roman"/>
          <w:smallCaps w:val="0"/>
          <w:noProof/>
          <w:sz w:val="24"/>
          <w:szCs w:val="24"/>
          <w:lang w:val="en-US"/>
        </w:rPr>
      </w:pPr>
      <w:r>
        <w:rPr>
          <w:noProof/>
          <w:szCs w:val="22"/>
        </w:rPr>
        <w:t>3.1.1</w:t>
      </w:r>
      <w:r>
        <w:rPr>
          <w:rFonts w:ascii="Times New Roman" w:hAnsi="Times New Roman"/>
          <w:smallCaps w:val="0"/>
          <w:noProof/>
          <w:sz w:val="24"/>
          <w:szCs w:val="24"/>
          <w:lang w:val="en-US"/>
        </w:rPr>
        <w:tab/>
      </w:r>
      <w:r>
        <w:rPr>
          <w:noProof/>
          <w:szCs w:val="22"/>
        </w:rPr>
        <w:t>Presence</w:t>
      </w:r>
      <w:r>
        <w:rPr>
          <w:noProof/>
        </w:rPr>
        <w:tab/>
      </w:r>
      <w:r>
        <w:rPr>
          <w:noProof/>
        </w:rPr>
        <w:fldChar w:fldCharType="begin"/>
      </w:r>
      <w:r>
        <w:rPr>
          <w:noProof/>
        </w:rPr>
        <w:instrText xml:space="preserve"> PAGEREF _Toc67449723 \h </w:instrText>
      </w:r>
      <w:r>
        <w:rPr>
          <w:noProof/>
        </w:rPr>
      </w:r>
      <w:r>
        <w:rPr>
          <w:noProof/>
        </w:rPr>
        <w:fldChar w:fldCharType="separate"/>
      </w:r>
      <w:r>
        <w:rPr>
          <w:noProof/>
        </w:rPr>
        <w:t>5</w:t>
      </w:r>
      <w:r>
        <w:rPr>
          <w:noProof/>
        </w:rPr>
        <w:fldChar w:fldCharType="end"/>
      </w:r>
    </w:p>
    <w:p w14:paraId="4F7AD610" w14:textId="77777777" w:rsidR="00000000" w:rsidRDefault="00AE0390">
      <w:pPr>
        <w:pStyle w:val="TOC3"/>
        <w:tabs>
          <w:tab w:val="left" w:pos="729"/>
          <w:tab w:val="right" w:pos="9289"/>
        </w:tabs>
        <w:rPr>
          <w:rFonts w:ascii="Times New Roman" w:hAnsi="Times New Roman"/>
          <w:smallCaps w:val="0"/>
          <w:noProof/>
          <w:sz w:val="24"/>
          <w:szCs w:val="24"/>
          <w:lang w:val="en-US"/>
        </w:rPr>
      </w:pPr>
      <w:r>
        <w:rPr>
          <w:noProof/>
          <w:szCs w:val="22"/>
        </w:rPr>
        <w:t>3.1.2</w:t>
      </w:r>
      <w:r>
        <w:rPr>
          <w:rFonts w:ascii="Times New Roman" w:hAnsi="Times New Roman"/>
          <w:smallCaps w:val="0"/>
          <w:noProof/>
          <w:sz w:val="24"/>
          <w:szCs w:val="24"/>
          <w:lang w:val="en-US"/>
        </w:rPr>
        <w:tab/>
      </w:r>
      <w:r>
        <w:rPr>
          <w:noProof/>
          <w:szCs w:val="22"/>
        </w:rPr>
        <w:t>Messaging</w:t>
      </w:r>
      <w:r>
        <w:rPr>
          <w:noProof/>
        </w:rPr>
        <w:tab/>
      </w:r>
      <w:r>
        <w:rPr>
          <w:noProof/>
        </w:rPr>
        <w:fldChar w:fldCharType="begin"/>
      </w:r>
      <w:r>
        <w:rPr>
          <w:noProof/>
        </w:rPr>
        <w:instrText xml:space="preserve"> PAGEREF _Toc67449724 \h </w:instrText>
      </w:r>
      <w:r>
        <w:rPr>
          <w:noProof/>
        </w:rPr>
      </w:r>
      <w:r>
        <w:rPr>
          <w:noProof/>
        </w:rPr>
        <w:fldChar w:fldCharType="separate"/>
      </w:r>
      <w:r>
        <w:rPr>
          <w:noProof/>
        </w:rPr>
        <w:t>5</w:t>
      </w:r>
      <w:r>
        <w:rPr>
          <w:noProof/>
        </w:rPr>
        <w:fldChar w:fldCharType="end"/>
      </w:r>
    </w:p>
    <w:p w14:paraId="3672FE67" w14:textId="77777777" w:rsidR="00000000" w:rsidRDefault="00AE0390">
      <w:pPr>
        <w:pStyle w:val="TOC3"/>
        <w:tabs>
          <w:tab w:val="left" w:pos="729"/>
          <w:tab w:val="right" w:pos="9289"/>
        </w:tabs>
        <w:rPr>
          <w:rFonts w:ascii="Times New Roman" w:hAnsi="Times New Roman"/>
          <w:smallCaps w:val="0"/>
          <w:noProof/>
          <w:sz w:val="24"/>
          <w:szCs w:val="24"/>
          <w:lang w:val="en-US"/>
        </w:rPr>
      </w:pPr>
      <w:r>
        <w:rPr>
          <w:noProof/>
          <w:szCs w:val="22"/>
        </w:rPr>
        <w:t>3.1.3</w:t>
      </w:r>
      <w:r>
        <w:rPr>
          <w:rFonts w:ascii="Times New Roman" w:hAnsi="Times New Roman"/>
          <w:smallCaps w:val="0"/>
          <w:noProof/>
          <w:sz w:val="24"/>
          <w:szCs w:val="24"/>
          <w:lang w:val="en-US"/>
        </w:rPr>
        <w:tab/>
      </w:r>
      <w:r>
        <w:rPr>
          <w:noProof/>
          <w:szCs w:val="22"/>
        </w:rPr>
        <w:t>Miscellaneous</w:t>
      </w:r>
      <w:r>
        <w:rPr>
          <w:noProof/>
        </w:rPr>
        <w:tab/>
      </w:r>
      <w:r>
        <w:rPr>
          <w:noProof/>
        </w:rPr>
        <w:fldChar w:fldCharType="begin"/>
      </w:r>
      <w:r>
        <w:rPr>
          <w:noProof/>
        </w:rPr>
        <w:instrText xml:space="preserve"> PAGEREF _Toc67449725 \h </w:instrText>
      </w:r>
      <w:r>
        <w:rPr>
          <w:noProof/>
        </w:rPr>
      </w:r>
      <w:r>
        <w:rPr>
          <w:noProof/>
        </w:rPr>
        <w:fldChar w:fldCharType="separate"/>
      </w:r>
      <w:r>
        <w:rPr>
          <w:noProof/>
        </w:rPr>
        <w:t>6</w:t>
      </w:r>
      <w:r>
        <w:rPr>
          <w:noProof/>
        </w:rPr>
        <w:fldChar w:fldCharType="end"/>
      </w:r>
    </w:p>
    <w:p w14:paraId="7496800B" w14:textId="77777777" w:rsidR="00000000" w:rsidRDefault="00AE0390">
      <w:pPr>
        <w:pStyle w:val="TOC1"/>
        <w:tabs>
          <w:tab w:val="left" w:pos="362"/>
        </w:tabs>
        <w:rPr>
          <w:rFonts w:ascii="Times New Roman" w:hAnsi="Times New Roman"/>
          <w:b w:val="0"/>
          <w:caps w:val="0"/>
          <w:sz w:val="24"/>
          <w:szCs w:val="24"/>
          <w:u w:val="none"/>
          <w:lang w:val="en-US"/>
        </w:rPr>
      </w:pPr>
      <w:r>
        <w:rPr>
          <w:szCs w:val="32"/>
        </w:rPr>
        <w:t>4</w:t>
      </w:r>
      <w:r>
        <w:rPr>
          <w:rFonts w:ascii="Times New Roman" w:hAnsi="Times New Roman"/>
          <w:b w:val="0"/>
          <w:caps w:val="0"/>
          <w:sz w:val="24"/>
          <w:szCs w:val="24"/>
          <w:u w:val="none"/>
          <w:lang w:val="en-US"/>
        </w:rPr>
        <w:tab/>
      </w:r>
      <w:r>
        <w:rPr>
          <w:szCs w:val="32"/>
        </w:rPr>
        <w:t>External interface requirements</w:t>
      </w:r>
      <w:r>
        <w:tab/>
      </w:r>
      <w:r>
        <w:fldChar w:fldCharType="begin"/>
      </w:r>
      <w:r>
        <w:instrText xml:space="preserve"> PAGEREF _Toc67449726 \h </w:instrText>
      </w:r>
      <w:r>
        <w:fldChar w:fldCharType="separate"/>
      </w:r>
      <w:r>
        <w:t>6</w:t>
      </w:r>
      <w:r>
        <w:fldChar w:fldCharType="end"/>
      </w:r>
    </w:p>
    <w:p w14:paraId="4CBB22E7" w14:textId="77777777" w:rsidR="00000000" w:rsidRDefault="00AE0390">
      <w:pPr>
        <w:pStyle w:val="TOC2"/>
        <w:tabs>
          <w:tab w:val="left" w:pos="546"/>
          <w:tab w:val="right" w:pos="9289"/>
        </w:tabs>
        <w:rPr>
          <w:rFonts w:ascii="Times New Roman" w:hAnsi="Times New Roman"/>
          <w:b w:val="0"/>
          <w:smallCaps w:val="0"/>
          <w:noProof/>
          <w:sz w:val="24"/>
          <w:szCs w:val="24"/>
          <w:lang w:val="en-US"/>
        </w:rPr>
      </w:pPr>
      <w:r>
        <w:rPr>
          <w:noProof/>
          <w:szCs w:val="26"/>
        </w:rPr>
        <w:t>4.</w:t>
      </w:r>
      <w:r>
        <w:rPr>
          <w:noProof/>
          <w:szCs w:val="26"/>
        </w:rPr>
        <w:t>1</w:t>
      </w:r>
      <w:r>
        <w:rPr>
          <w:rFonts w:ascii="Times New Roman" w:hAnsi="Times New Roman"/>
          <w:b w:val="0"/>
          <w:smallCaps w:val="0"/>
          <w:noProof/>
          <w:sz w:val="24"/>
          <w:szCs w:val="24"/>
          <w:lang w:val="en-US"/>
        </w:rPr>
        <w:tab/>
      </w:r>
      <w:r>
        <w:rPr>
          <w:noProof/>
          <w:szCs w:val="26"/>
        </w:rPr>
        <w:t>Physical devices</w:t>
      </w:r>
      <w:r>
        <w:rPr>
          <w:noProof/>
        </w:rPr>
        <w:tab/>
      </w:r>
      <w:r>
        <w:rPr>
          <w:noProof/>
        </w:rPr>
        <w:fldChar w:fldCharType="begin"/>
      </w:r>
      <w:r>
        <w:rPr>
          <w:noProof/>
        </w:rPr>
        <w:instrText xml:space="preserve"> PAGEREF _Toc67449727 \h </w:instrText>
      </w:r>
      <w:r>
        <w:rPr>
          <w:noProof/>
        </w:rPr>
      </w:r>
      <w:r>
        <w:rPr>
          <w:noProof/>
        </w:rPr>
        <w:fldChar w:fldCharType="separate"/>
      </w:r>
      <w:r>
        <w:rPr>
          <w:noProof/>
        </w:rPr>
        <w:t>6</w:t>
      </w:r>
      <w:r>
        <w:rPr>
          <w:noProof/>
        </w:rPr>
        <w:fldChar w:fldCharType="end"/>
      </w:r>
    </w:p>
    <w:p w14:paraId="4236C9F7" w14:textId="77777777" w:rsidR="00000000" w:rsidRDefault="00AE0390">
      <w:pPr>
        <w:pStyle w:val="TOC2"/>
        <w:tabs>
          <w:tab w:val="left" w:pos="546"/>
          <w:tab w:val="right" w:pos="9289"/>
        </w:tabs>
        <w:rPr>
          <w:rFonts w:ascii="Times New Roman" w:hAnsi="Times New Roman"/>
          <w:b w:val="0"/>
          <w:smallCaps w:val="0"/>
          <w:noProof/>
          <w:sz w:val="24"/>
          <w:szCs w:val="24"/>
          <w:lang w:val="en-US"/>
        </w:rPr>
      </w:pPr>
      <w:r>
        <w:rPr>
          <w:noProof/>
          <w:szCs w:val="26"/>
        </w:rPr>
        <w:t>4.2</w:t>
      </w:r>
      <w:r>
        <w:rPr>
          <w:rFonts w:ascii="Times New Roman" w:hAnsi="Times New Roman"/>
          <w:b w:val="0"/>
          <w:smallCaps w:val="0"/>
          <w:noProof/>
          <w:sz w:val="24"/>
          <w:szCs w:val="24"/>
          <w:lang w:val="en-US"/>
        </w:rPr>
        <w:tab/>
      </w:r>
      <w:r>
        <w:rPr>
          <w:noProof/>
          <w:szCs w:val="26"/>
        </w:rPr>
        <w:t>Communication interfaces</w:t>
      </w:r>
      <w:r>
        <w:rPr>
          <w:noProof/>
        </w:rPr>
        <w:tab/>
      </w:r>
      <w:r>
        <w:rPr>
          <w:noProof/>
        </w:rPr>
        <w:fldChar w:fldCharType="begin"/>
      </w:r>
      <w:r>
        <w:rPr>
          <w:noProof/>
        </w:rPr>
        <w:instrText xml:space="preserve"> PAGEREF _Toc67449728 \h </w:instrText>
      </w:r>
      <w:r>
        <w:rPr>
          <w:noProof/>
        </w:rPr>
      </w:r>
      <w:r>
        <w:rPr>
          <w:noProof/>
        </w:rPr>
        <w:fldChar w:fldCharType="separate"/>
      </w:r>
      <w:r>
        <w:rPr>
          <w:noProof/>
        </w:rPr>
        <w:t>6</w:t>
      </w:r>
      <w:r>
        <w:rPr>
          <w:noProof/>
        </w:rPr>
        <w:fldChar w:fldCharType="end"/>
      </w:r>
    </w:p>
    <w:p w14:paraId="4AEEDE99" w14:textId="77777777" w:rsidR="00000000" w:rsidRDefault="00AE0390">
      <w:pPr>
        <w:pStyle w:val="TOC2"/>
        <w:tabs>
          <w:tab w:val="left" w:pos="546"/>
          <w:tab w:val="right" w:pos="9289"/>
        </w:tabs>
        <w:rPr>
          <w:rFonts w:ascii="Times New Roman" w:hAnsi="Times New Roman"/>
          <w:b w:val="0"/>
          <w:smallCaps w:val="0"/>
          <w:noProof/>
          <w:sz w:val="24"/>
          <w:szCs w:val="24"/>
          <w:lang w:val="en-US"/>
        </w:rPr>
      </w:pPr>
      <w:r>
        <w:rPr>
          <w:noProof/>
          <w:szCs w:val="26"/>
        </w:rPr>
        <w:t>4.3</w:t>
      </w:r>
      <w:r>
        <w:rPr>
          <w:rFonts w:ascii="Times New Roman" w:hAnsi="Times New Roman"/>
          <w:b w:val="0"/>
          <w:smallCaps w:val="0"/>
          <w:noProof/>
          <w:sz w:val="24"/>
          <w:szCs w:val="24"/>
          <w:lang w:val="en-US"/>
        </w:rPr>
        <w:tab/>
      </w:r>
      <w:r>
        <w:rPr>
          <w:noProof/>
          <w:szCs w:val="26"/>
        </w:rPr>
        <w:t>Data requirements</w:t>
      </w:r>
      <w:r>
        <w:rPr>
          <w:noProof/>
        </w:rPr>
        <w:tab/>
      </w:r>
      <w:r>
        <w:rPr>
          <w:noProof/>
        </w:rPr>
        <w:fldChar w:fldCharType="begin"/>
      </w:r>
      <w:r>
        <w:rPr>
          <w:noProof/>
        </w:rPr>
        <w:instrText xml:space="preserve"> PAGEREF _Toc67449729 \h </w:instrText>
      </w:r>
      <w:r>
        <w:rPr>
          <w:noProof/>
        </w:rPr>
      </w:r>
      <w:r>
        <w:rPr>
          <w:noProof/>
        </w:rPr>
        <w:fldChar w:fldCharType="separate"/>
      </w:r>
      <w:r>
        <w:rPr>
          <w:noProof/>
        </w:rPr>
        <w:t>7</w:t>
      </w:r>
      <w:r>
        <w:rPr>
          <w:noProof/>
        </w:rPr>
        <w:fldChar w:fldCharType="end"/>
      </w:r>
    </w:p>
    <w:p w14:paraId="48DE7391" w14:textId="77777777" w:rsidR="00000000" w:rsidRDefault="00AE0390">
      <w:pPr>
        <w:pStyle w:val="a0"/>
        <w:jc w:val="center"/>
        <w:outlineLvl w:val="0"/>
        <w:rPr>
          <w:b/>
        </w:rPr>
      </w:pPr>
      <w:r>
        <w:rPr>
          <w:b/>
        </w:rPr>
        <w:fldChar w:fldCharType="end"/>
      </w:r>
    </w:p>
    <w:p w14:paraId="19044F4E" w14:textId="77777777" w:rsidR="00000000" w:rsidRDefault="00AE0390">
      <w:pPr>
        <w:pStyle w:val="Headingnonumber"/>
      </w:pPr>
      <w:r>
        <w:br w:type="page"/>
      </w:r>
      <w:bookmarkStart w:id="37" w:name="Document_ChangeHistory"/>
      <w:bookmarkStart w:id="38" w:name="_Toc67449682"/>
      <w:bookmarkStart w:id="39" w:name="_Toc67449706"/>
      <w:bookmarkEnd w:id="36"/>
      <w:r>
        <w:lastRenderedPageBreak/>
        <w:t>Document change history</w:t>
      </w:r>
      <w:bookmarkEnd w:id="38"/>
      <w:bookmarkEnd w:id="39"/>
    </w:p>
    <w:p w14:paraId="55631DB4" w14:textId="77777777" w:rsidR="00000000" w:rsidRDefault="00AE0390">
      <w:pPr>
        <w:pStyle w:val="a0"/>
        <w:pBdr>
          <w:bottom w:val="single" w:sz="6" w:space="1" w:color="auto"/>
        </w:pBdr>
        <w:tabs>
          <w:tab w:val="left" w:pos="1276"/>
          <w:tab w:val="left" w:pos="3828"/>
        </w:tabs>
        <w:spacing w:after="120"/>
        <w:ind w:left="5103" w:hanging="5103"/>
        <w:jc w:val="left"/>
        <w:rPr>
          <w:b/>
          <w:spacing w:val="-2"/>
        </w:rPr>
      </w:pPr>
      <w:r>
        <w:rPr>
          <w:b/>
          <w:spacing w:val="-2"/>
        </w:rPr>
        <w:t>Date</w:t>
      </w:r>
      <w:r>
        <w:rPr>
          <w:b/>
          <w:spacing w:val="-2"/>
        </w:rPr>
        <w:tab/>
        <w:t>Person</w:t>
      </w:r>
      <w:r>
        <w:rPr>
          <w:b/>
          <w:spacing w:val="-2"/>
        </w:rPr>
        <w:tab/>
        <w:t>Version</w:t>
      </w:r>
      <w:r>
        <w:rPr>
          <w:b/>
          <w:spacing w:val="-2"/>
        </w:rPr>
        <w:tab/>
        <w:t>Reason</w:t>
      </w:r>
    </w:p>
    <w:p w14:paraId="56776F56" w14:textId="77777777" w:rsidR="00000000" w:rsidRDefault="00AE0390">
      <w:pPr>
        <w:pStyle w:val="a0"/>
        <w:tabs>
          <w:tab w:val="left" w:pos="1276"/>
          <w:tab w:val="left" w:pos="3828"/>
        </w:tabs>
        <w:ind w:left="5103" w:hanging="5103"/>
      </w:pPr>
      <w:r>
        <w:tab/>
      </w:r>
      <w:r>
        <w:tab/>
      </w:r>
      <w:r>
        <w:tab/>
      </w:r>
    </w:p>
    <w:p w14:paraId="3EF71421" w14:textId="77777777" w:rsidR="00000000" w:rsidRDefault="00AE0390">
      <w:pPr>
        <w:pStyle w:val="a0"/>
        <w:tabs>
          <w:tab w:val="left" w:pos="1276"/>
          <w:tab w:val="left" w:pos="3828"/>
        </w:tabs>
        <w:ind w:left="5103" w:hanging="5103"/>
      </w:pPr>
      <w:r>
        <w:t>2004-02-24</w:t>
      </w:r>
      <w:r>
        <w:tab/>
        <w:t>René Nieuwenhuis</w:t>
      </w:r>
      <w:r>
        <w:tab/>
        <w:t>0.1</w:t>
      </w:r>
      <w:r>
        <w:tab/>
        <w:t>Ini</w:t>
      </w:r>
      <w:r>
        <w:t>tial version</w:t>
      </w:r>
    </w:p>
    <w:p w14:paraId="27CC0052" w14:textId="77777777" w:rsidR="00000000" w:rsidRDefault="00AE0390">
      <w:pPr>
        <w:pStyle w:val="a0"/>
        <w:tabs>
          <w:tab w:val="left" w:pos="1276"/>
          <w:tab w:val="left" w:pos="3828"/>
        </w:tabs>
        <w:ind w:left="5103" w:hanging="5103"/>
      </w:pPr>
      <w:r>
        <w:t>2004-03-19</w:t>
      </w:r>
      <w:r>
        <w:tab/>
        <w:t>René Nieuwenhuis</w:t>
      </w:r>
      <w:r>
        <w:tab/>
        <w:t>1.0</w:t>
      </w:r>
      <w:r>
        <w:tab/>
        <w:t>Approved</w:t>
      </w:r>
    </w:p>
    <w:p w14:paraId="58350475" w14:textId="77777777" w:rsidR="00000000" w:rsidRDefault="00AE0390">
      <w:pPr>
        <w:pStyle w:val="a0"/>
        <w:tabs>
          <w:tab w:val="left" w:pos="1276"/>
          <w:tab w:val="left" w:pos="3828"/>
        </w:tabs>
        <w:ind w:left="5103" w:hanging="5103"/>
      </w:pPr>
    </w:p>
    <w:p w14:paraId="04F8DEF7" w14:textId="77777777" w:rsidR="00000000" w:rsidRDefault="00AE0390">
      <w:pPr>
        <w:pStyle w:val="a0"/>
        <w:tabs>
          <w:tab w:val="left" w:pos="1276"/>
          <w:tab w:val="left" w:pos="3828"/>
        </w:tabs>
        <w:ind w:left="5103" w:hanging="5103"/>
      </w:pPr>
    </w:p>
    <w:p w14:paraId="5A8E50C4" w14:textId="77777777" w:rsidR="00000000" w:rsidRDefault="00AE0390">
      <w:pPr>
        <w:pStyle w:val="a0"/>
        <w:tabs>
          <w:tab w:val="left" w:pos="1276"/>
          <w:tab w:val="left" w:pos="3828"/>
        </w:tabs>
        <w:ind w:left="5103" w:hanging="5103"/>
      </w:pPr>
    </w:p>
    <w:p w14:paraId="20BD6165" w14:textId="77777777" w:rsidR="00000000" w:rsidRDefault="00AE0390">
      <w:pPr>
        <w:pStyle w:val="a0"/>
        <w:tabs>
          <w:tab w:val="left" w:pos="1560"/>
          <w:tab w:val="left" w:pos="4253"/>
        </w:tabs>
        <w:ind w:left="5670" w:hanging="5670"/>
      </w:pPr>
    </w:p>
    <w:p w14:paraId="1C4E32A4" w14:textId="77777777" w:rsidR="00000000" w:rsidRDefault="00AE0390">
      <w:pPr>
        <w:pStyle w:val="Explanationtext"/>
        <w:jc w:val="left"/>
      </w:pPr>
      <w:r>
        <w:br w:type="page"/>
      </w:r>
      <w:bookmarkStart w:id="40" w:name="Section_DocumentTemplates"/>
      <w:bookmarkStart w:id="41" w:name="Section_ASALabFRS"/>
      <w:bookmarkEnd w:id="37"/>
      <w:r>
        <w:rPr>
          <w:u w:val="single"/>
        </w:rPr>
        <w:lastRenderedPageBreak/>
        <w:t xml:space="preserve">GENERAL: </w:t>
      </w:r>
      <w:r>
        <w:t>The blue coloured text style “explanation text” contains instructions when using the template. The user is free to either adapt the font of the style to become “hidden” or to remove all ex</w:t>
      </w:r>
      <w:r>
        <w:t>planatory text when the document is completed. For more information see the “template” pages on the Intranet.</w:t>
      </w:r>
      <w:r>
        <w:br/>
      </w:r>
      <w:r>
        <w:rPr>
          <w:u w:val="single"/>
        </w:rPr>
        <w:t xml:space="preserve">PREFACE: </w:t>
      </w:r>
      <w:r>
        <w:t>An FRS (Functional Requirements Specification) is a document containing a complete description of a product’s external behaviour (that is</w:t>
      </w:r>
      <w:r>
        <w:t>, with the entire interface between the product and its environment, including other hardware, software, communication ports, and human users) as a statement of what the system will do without defining how it works internally.</w:t>
      </w:r>
    </w:p>
    <w:p w14:paraId="7EF973F9" w14:textId="77777777" w:rsidR="00000000" w:rsidRDefault="00AE0390">
      <w:pPr>
        <w:pStyle w:val="Explanationtext"/>
      </w:pPr>
    </w:p>
    <w:p w14:paraId="42E312B7" w14:textId="77777777" w:rsidR="00000000" w:rsidRDefault="00AE0390">
      <w:pPr>
        <w:pStyle w:val="Explanationtext"/>
      </w:pPr>
      <w:r>
        <w:t>The FRS contains two types o</w:t>
      </w:r>
      <w:r>
        <w:t>f requirements: functional and non-functional.</w:t>
      </w:r>
    </w:p>
    <w:p w14:paraId="1C51C8AE" w14:textId="77777777" w:rsidR="00000000" w:rsidRDefault="00AE0390">
      <w:pPr>
        <w:pStyle w:val="Explanationtext"/>
      </w:pPr>
      <w:r>
        <w:t>The functional requirements define what the system does with a complete description of all the inputs and outputs to and from the system as well as information concerning how the inputs and outputs interrelate</w:t>
      </w:r>
      <w:r>
        <w:t xml:space="preserve"> (chapter </w:t>
      </w:r>
      <w:r>
        <w:fldChar w:fldCharType="begin"/>
      </w:r>
      <w:r>
        <w:instrText xml:space="preserve"> REF _Ref463926126 \r \h </w:instrText>
      </w:r>
      <w:r>
        <w:fldChar w:fldCharType="separate"/>
      </w:r>
      <w:r>
        <w:t>0</w:t>
      </w:r>
      <w:r>
        <w:fldChar w:fldCharType="end"/>
      </w:r>
      <w:r>
        <w:t xml:space="preserve">, </w:t>
      </w:r>
      <w:r>
        <w:fldChar w:fldCharType="begin"/>
      </w:r>
      <w:r>
        <w:instrText xml:space="preserve"> REF _Ref463687910 \r \h </w:instrText>
      </w:r>
      <w:r>
        <w:fldChar w:fldCharType="separate"/>
      </w:r>
      <w:r>
        <w:t>3</w:t>
      </w:r>
      <w:r>
        <w:fldChar w:fldCharType="end"/>
      </w:r>
      <w:r>
        <w:t xml:space="preserve">, </w:t>
      </w:r>
      <w:r>
        <w:fldChar w:fldCharType="begin"/>
      </w:r>
      <w:r>
        <w:instrText xml:space="preserve"> REF _Ref463926042 \r \h </w:instrText>
      </w:r>
      <w:r>
        <w:fldChar w:fldCharType="separate"/>
      </w:r>
      <w:r>
        <w:t>4</w:t>
      </w:r>
      <w:r>
        <w:fldChar w:fldCharType="end"/>
      </w:r>
      <w:r>
        <w:t xml:space="preserve"> and </w:t>
      </w:r>
      <w:r>
        <w:fldChar w:fldCharType="begin"/>
      </w:r>
      <w:r>
        <w:instrText xml:space="preserve"> REF _Ref470495892 \r \h </w:instrText>
      </w:r>
      <w:r>
        <w:fldChar w:fldCharType="separate"/>
      </w:r>
      <w:r>
        <w:rPr>
          <w:b/>
          <w:bCs/>
          <w:lang w:val="en-US"/>
        </w:rPr>
        <w:t>Error! Reference source not found.</w:t>
      </w:r>
      <w:r>
        <w:fldChar w:fldCharType="end"/>
      </w:r>
      <w:r>
        <w:t>).</w:t>
      </w:r>
    </w:p>
    <w:p w14:paraId="088C78A8" w14:textId="77777777" w:rsidR="00000000" w:rsidRDefault="00AE0390">
      <w:pPr>
        <w:pStyle w:val="Explanationtext"/>
      </w:pPr>
      <w:r>
        <w:t>The non-functional requirements describe the quality and performance of the system</w:t>
      </w:r>
      <w:r>
        <w:t xml:space="preserve"> (chapter </w:t>
      </w:r>
      <w:r>
        <w:fldChar w:fldCharType="begin"/>
      </w:r>
      <w:r>
        <w:instrText xml:space="preserve"> REF _Ref463926182 \r \h </w:instrText>
      </w:r>
      <w:r>
        <w:fldChar w:fldCharType="separate"/>
      </w:r>
      <w:r>
        <w:rPr>
          <w:b/>
          <w:bCs/>
          <w:lang w:val="en-US"/>
        </w:rPr>
        <w:t>Error! Reference source not found.</w:t>
      </w:r>
      <w:r>
        <w:fldChar w:fldCharType="end"/>
      </w:r>
      <w:r>
        <w:t>).</w:t>
      </w:r>
    </w:p>
    <w:p w14:paraId="0FFD766A" w14:textId="77777777" w:rsidR="00000000" w:rsidRDefault="00AE0390">
      <w:pPr>
        <w:pStyle w:val="Explanationtext"/>
      </w:pPr>
      <w:r>
        <w:t>The minimum outline that all FRS documents must use is:</w:t>
      </w:r>
    </w:p>
    <w:p w14:paraId="09B46886" w14:textId="77777777" w:rsidR="00000000" w:rsidRDefault="00AE0390" w:rsidP="00AE0390">
      <w:pPr>
        <w:pStyle w:val="Explanationtext"/>
        <w:numPr>
          <w:ilvl w:val="0"/>
          <w:numId w:val="8"/>
        </w:numPr>
      </w:pPr>
      <w:r>
        <w:t>Introduction</w:t>
      </w:r>
    </w:p>
    <w:p w14:paraId="691A9001" w14:textId="77777777" w:rsidR="00000000" w:rsidRDefault="00AE0390" w:rsidP="00AE0390">
      <w:pPr>
        <w:pStyle w:val="Explanationtext"/>
        <w:numPr>
          <w:ilvl w:val="0"/>
          <w:numId w:val="8"/>
        </w:numPr>
      </w:pPr>
      <w:r>
        <w:t>General Description</w:t>
      </w:r>
    </w:p>
    <w:p w14:paraId="3B136076" w14:textId="77777777" w:rsidR="00000000" w:rsidRDefault="00AE0390" w:rsidP="00AE0390">
      <w:pPr>
        <w:pStyle w:val="Explanationtext"/>
        <w:numPr>
          <w:ilvl w:val="0"/>
          <w:numId w:val="8"/>
        </w:numPr>
      </w:pPr>
      <w:r>
        <w:t>Functional Requirements</w:t>
      </w:r>
    </w:p>
    <w:p w14:paraId="7168707F" w14:textId="77777777" w:rsidR="00000000" w:rsidRDefault="00AE0390" w:rsidP="00AE0390">
      <w:pPr>
        <w:pStyle w:val="Explanationtext"/>
        <w:numPr>
          <w:ilvl w:val="0"/>
          <w:numId w:val="8"/>
        </w:numPr>
      </w:pPr>
      <w:r>
        <w:t>External Interface Requirements</w:t>
      </w:r>
    </w:p>
    <w:p w14:paraId="4EB0ABFA" w14:textId="77777777" w:rsidR="00000000" w:rsidRDefault="00AE0390" w:rsidP="00AE0390">
      <w:pPr>
        <w:pStyle w:val="Explanationtext"/>
        <w:numPr>
          <w:ilvl w:val="0"/>
          <w:numId w:val="8"/>
        </w:numPr>
      </w:pPr>
      <w:r>
        <w:t>User Interface Specification</w:t>
      </w:r>
    </w:p>
    <w:p w14:paraId="6AC268C3" w14:textId="77777777" w:rsidR="00000000" w:rsidRDefault="00AE0390">
      <w:pPr>
        <w:pStyle w:val="Explanationtext"/>
      </w:pPr>
    </w:p>
    <w:p w14:paraId="3F3A03F7" w14:textId="77777777" w:rsidR="00000000" w:rsidRDefault="00AE0390">
      <w:pPr>
        <w:pStyle w:val="Explanationtext"/>
      </w:pPr>
      <w:r>
        <w:t xml:space="preserve">Given </w:t>
      </w:r>
      <w:r>
        <w:t>the purpose of the FRS, it is clear that Design Descriptions do not belong in an FRS.</w:t>
      </w:r>
    </w:p>
    <w:p w14:paraId="2FB6EFA0" w14:textId="77777777" w:rsidR="00000000" w:rsidRDefault="00AE0390">
      <w:pPr>
        <w:pStyle w:val="Explanationtext"/>
      </w:pPr>
    </w:p>
    <w:p w14:paraId="18139F40" w14:textId="77777777" w:rsidR="00000000" w:rsidRDefault="00AE0390">
      <w:pPr>
        <w:pStyle w:val="Explanationtext"/>
        <w:jc w:val="left"/>
      </w:pPr>
      <w:r>
        <w:t>If the product to be defined is a software library, it probably is wiser to use the content of the Software Component Specification (SCS) template instead of the content</w:t>
      </w:r>
      <w:r>
        <w:t xml:space="preserve"> of the FRS template. For more information, see Work Instruction Architecture &amp; Design.</w:t>
      </w:r>
    </w:p>
    <w:p w14:paraId="43D110B9" w14:textId="77777777" w:rsidR="00000000" w:rsidRDefault="00AE0390">
      <w:pPr>
        <w:pStyle w:val="Explanationtext"/>
        <w:rPr>
          <w:u w:val="single"/>
        </w:rPr>
      </w:pPr>
    </w:p>
    <w:p w14:paraId="467B6512" w14:textId="77777777" w:rsidR="00000000" w:rsidRDefault="00AE0390">
      <w:pPr>
        <w:pStyle w:val="Explanationtext"/>
        <w:rPr>
          <w:u w:val="single"/>
        </w:rPr>
      </w:pPr>
      <w:r>
        <w:rPr>
          <w:u w:val="single"/>
        </w:rPr>
        <w:t>Attributes of a well-written FRS.</w:t>
      </w:r>
    </w:p>
    <w:p w14:paraId="06E1318B" w14:textId="77777777" w:rsidR="00000000" w:rsidRDefault="00AE0390">
      <w:pPr>
        <w:pStyle w:val="Explanationtext"/>
      </w:pPr>
    </w:p>
    <w:p w14:paraId="08365859" w14:textId="77777777" w:rsidR="00000000" w:rsidRDefault="00AE0390">
      <w:pPr>
        <w:pStyle w:val="Explanationtext"/>
      </w:pPr>
      <w:r>
        <w:t>A well-written requirement applies the following criteria:</w:t>
      </w:r>
    </w:p>
    <w:p w14:paraId="27E80050" w14:textId="77777777" w:rsidR="00000000" w:rsidRDefault="00AE0390" w:rsidP="00AE0390">
      <w:pPr>
        <w:pStyle w:val="Explanationtext"/>
        <w:numPr>
          <w:ilvl w:val="0"/>
          <w:numId w:val="6"/>
        </w:numPr>
        <w:tabs>
          <w:tab w:val="left" w:pos="2790"/>
          <w:tab w:val="left" w:pos="8868"/>
        </w:tabs>
        <w:ind w:left="2790" w:hanging="2790"/>
        <w:jc w:val="left"/>
      </w:pPr>
      <w:r>
        <w:t>Clear &amp; concise</w:t>
      </w:r>
      <w:r>
        <w:tab/>
        <w:t xml:space="preserve">It is written in clear, simple and concise language. The </w:t>
      </w:r>
      <w:r>
        <w:t>primary readers of the document are able to understand the description.</w:t>
      </w:r>
    </w:p>
    <w:p w14:paraId="0A60B676" w14:textId="77777777" w:rsidR="00000000" w:rsidRDefault="00AE0390" w:rsidP="00AE0390">
      <w:pPr>
        <w:pStyle w:val="Explanationtext"/>
        <w:numPr>
          <w:ilvl w:val="0"/>
          <w:numId w:val="6"/>
        </w:numPr>
        <w:tabs>
          <w:tab w:val="left" w:pos="2790"/>
          <w:tab w:val="left" w:pos="8868"/>
        </w:tabs>
        <w:ind w:left="2790" w:hanging="2790"/>
        <w:jc w:val="left"/>
      </w:pPr>
      <w:r>
        <w:t>Testable &amp; measurable</w:t>
      </w:r>
      <w:r>
        <w:tab/>
        <w:t>A finite cost procedure exists to test the requirement.</w:t>
      </w:r>
    </w:p>
    <w:p w14:paraId="3B448597" w14:textId="77777777" w:rsidR="00000000" w:rsidRDefault="00AE0390" w:rsidP="00AE0390">
      <w:pPr>
        <w:pStyle w:val="Explanationtext"/>
        <w:numPr>
          <w:ilvl w:val="0"/>
          <w:numId w:val="6"/>
        </w:numPr>
        <w:tabs>
          <w:tab w:val="left" w:pos="2790"/>
          <w:tab w:val="left" w:pos="8868"/>
        </w:tabs>
        <w:ind w:left="2790" w:hanging="2790"/>
        <w:jc w:val="left"/>
      </w:pPr>
      <w:r>
        <w:t>Unambiguous</w:t>
      </w:r>
      <w:r>
        <w:tab/>
        <w:t>It has only one interpretation.</w:t>
      </w:r>
    </w:p>
    <w:p w14:paraId="4EC5B896" w14:textId="77777777" w:rsidR="00000000" w:rsidRDefault="00AE0390" w:rsidP="00AE0390">
      <w:pPr>
        <w:pStyle w:val="Explanationtext"/>
        <w:numPr>
          <w:ilvl w:val="0"/>
          <w:numId w:val="6"/>
        </w:numPr>
        <w:tabs>
          <w:tab w:val="left" w:pos="2790"/>
          <w:tab w:val="left" w:pos="8868"/>
        </w:tabs>
        <w:ind w:left="2790" w:hanging="2790"/>
        <w:jc w:val="left"/>
      </w:pPr>
      <w:r>
        <w:t>Necessary</w:t>
      </w:r>
      <w:r>
        <w:tab/>
        <w:t>It does not describe superfluous information or expl</w:t>
      </w:r>
      <w:r>
        <w:t>anation.</w:t>
      </w:r>
    </w:p>
    <w:p w14:paraId="12473E51" w14:textId="77777777" w:rsidR="00000000" w:rsidRDefault="00AE0390" w:rsidP="00AE0390">
      <w:pPr>
        <w:pStyle w:val="Explanationtext"/>
        <w:numPr>
          <w:ilvl w:val="0"/>
          <w:numId w:val="6"/>
        </w:numPr>
        <w:tabs>
          <w:tab w:val="left" w:pos="2790"/>
          <w:tab w:val="left" w:pos="8868"/>
        </w:tabs>
        <w:ind w:left="2790" w:hanging="2790"/>
        <w:jc w:val="left"/>
      </w:pPr>
      <w:r>
        <w:t>Identifiable</w:t>
      </w:r>
      <w:r>
        <w:tab/>
        <w:t>It has a unique label or a number.</w:t>
      </w:r>
    </w:p>
    <w:p w14:paraId="522E6B83" w14:textId="77777777" w:rsidR="00000000" w:rsidRDefault="00AE0390" w:rsidP="00AE0390">
      <w:pPr>
        <w:pStyle w:val="Explanationtext"/>
        <w:numPr>
          <w:ilvl w:val="0"/>
          <w:numId w:val="6"/>
        </w:numPr>
        <w:tabs>
          <w:tab w:val="left" w:pos="2790"/>
          <w:tab w:val="left" w:pos="8868"/>
        </w:tabs>
        <w:ind w:left="2790" w:hanging="2790"/>
        <w:jc w:val="left"/>
      </w:pPr>
      <w:r>
        <w:t>Feasible</w:t>
      </w:r>
      <w:r>
        <w:tab/>
        <w:t>It is believed to be realisable.</w:t>
      </w:r>
    </w:p>
    <w:p w14:paraId="59DF625F" w14:textId="77777777" w:rsidR="00000000" w:rsidRDefault="00AE0390" w:rsidP="00AE0390">
      <w:pPr>
        <w:pStyle w:val="Explanationtext"/>
        <w:numPr>
          <w:ilvl w:val="0"/>
          <w:numId w:val="6"/>
        </w:numPr>
        <w:tabs>
          <w:tab w:val="left" w:pos="2790"/>
          <w:tab w:val="left" w:pos="8868"/>
        </w:tabs>
        <w:ind w:left="2790" w:hanging="2790"/>
        <w:jc w:val="left"/>
      </w:pPr>
      <w:r>
        <w:t>Design independent</w:t>
      </w:r>
      <w:r>
        <w:tab/>
        <w:t>It does not describe software or hardware design decisions.</w:t>
      </w:r>
    </w:p>
    <w:p w14:paraId="69CDB1EC" w14:textId="77777777" w:rsidR="00000000" w:rsidRDefault="00AE0390">
      <w:pPr>
        <w:pStyle w:val="Explanationtext"/>
        <w:tabs>
          <w:tab w:val="left" w:pos="2790"/>
        </w:tabs>
        <w:ind w:left="2790" w:hanging="2790"/>
      </w:pPr>
    </w:p>
    <w:p w14:paraId="132F9BA8" w14:textId="77777777" w:rsidR="00000000" w:rsidRDefault="00AE0390">
      <w:pPr>
        <w:pStyle w:val="Explanationtext"/>
        <w:tabs>
          <w:tab w:val="left" w:pos="2790"/>
        </w:tabs>
        <w:ind w:left="2790" w:hanging="2790"/>
      </w:pPr>
      <w:r>
        <w:t>A well-written FRS contains a set of well-written requirements and applies th</w:t>
      </w:r>
      <w:r>
        <w:t>e following criteria:</w:t>
      </w:r>
    </w:p>
    <w:p w14:paraId="2473253E" w14:textId="77777777" w:rsidR="00000000" w:rsidRDefault="00AE0390" w:rsidP="00AE0390">
      <w:pPr>
        <w:pStyle w:val="Explanationtext"/>
        <w:numPr>
          <w:ilvl w:val="0"/>
          <w:numId w:val="7"/>
        </w:numPr>
        <w:tabs>
          <w:tab w:val="left" w:pos="2790"/>
          <w:tab w:val="left" w:pos="8868"/>
        </w:tabs>
        <w:ind w:left="2790" w:hanging="2790"/>
        <w:jc w:val="left"/>
      </w:pPr>
      <w:r>
        <w:t>Complete</w:t>
      </w:r>
      <w:r>
        <w:tab/>
        <w:t>Everything the system is supposed to do is in the document.</w:t>
      </w:r>
    </w:p>
    <w:p w14:paraId="7068919D" w14:textId="77777777" w:rsidR="00000000" w:rsidRDefault="00AE0390" w:rsidP="00AE0390">
      <w:pPr>
        <w:pStyle w:val="Explanationtext"/>
        <w:numPr>
          <w:ilvl w:val="0"/>
          <w:numId w:val="7"/>
        </w:numPr>
        <w:tabs>
          <w:tab w:val="left" w:pos="2790"/>
          <w:tab w:val="left" w:pos="8868"/>
        </w:tabs>
        <w:ind w:left="2790" w:hanging="2790"/>
        <w:jc w:val="left"/>
      </w:pPr>
      <w:r>
        <w:t>Consistent</w:t>
      </w:r>
      <w:r>
        <w:tab/>
        <w:t>The requirements do not contradict.</w:t>
      </w:r>
    </w:p>
    <w:p w14:paraId="76A728EC" w14:textId="77777777" w:rsidR="00000000" w:rsidRDefault="00AE0390">
      <w:pPr>
        <w:pStyle w:val="Explanationtext"/>
      </w:pPr>
    </w:p>
    <w:p w14:paraId="05D9CD5D" w14:textId="77777777" w:rsidR="00000000" w:rsidRDefault="00AE0390">
      <w:pPr>
        <w:pStyle w:val="Explanationtext"/>
        <w:rPr>
          <w:u w:val="single"/>
        </w:rPr>
      </w:pPr>
      <w:r>
        <w:rPr>
          <w:u w:val="single"/>
        </w:rPr>
        <w:t>How to organise an FRS</w:t>
      </w:r>
    </w:p>
    <w:p w14:paraId="0FA8245B" w14:textId="77777777" w:rsidR="00000000" w:rsidRDefault="00AE0390">
      <w:pPr>
        <w:pStyle w:val="Explanationtext"/>
      </w:pPr>
    </w:p>
    <w:p w14:paraId="40877A0B" w14:textId="77777777" w:rsidR="00000000" w:rsidRDefault="00AE0390">
      <w:pPr>
        <w:pStyle w:val="Explanationtext"/>
        <w:tabs>
          <w:tab w:val="left" w:pos="851"/>
        </w:tabs>
      </w:pPr>
      <w:r>
        <w:t>The chapters of this template are mandatory. The sections within the chapters can be chosen d</w:t>
      </w:r>
      <w:r>
        <w:t>ifferently depending on the project and the specific product.</w:t>
      </w:r>
    </w:p>
    <w:p w14:paraId="2861E0AC" w14:textId="77777777" w:rsidR="00000000" w:rsidRDefault="00AE0390">
      <w:pPr>
        <w:pStyle w:val="Explanationtext"/>
      </w:pPr>
    </w:p>
    <w:p w14:paraId="4DF4F6CF" w14:textId="77777777" w:rsidR="00000000" w:rsidRDefault="00AE0390">
      <w:pPr>
        <w:pStyle w:val="Explanationtext"/>
      </w:pPr>
      <w:r>
        <w:t>For more information, read the Work Instruction Requirements Management.</w:t>
      </w:r>
    </w:p>
    <w:p w14:paraId="49AD3240" w14:textId="77777777" w:rsidR="00000000" w:rsidRDefault="00AE0390">
      <w:pPr>
        <w:pStyle w:val="1"/>
      </w:pPr>
      <w:bookmarkStart w:id="42" w:name="_Toc67449683"/>
      <w:bookmarkStart w:id="43" w:name="_Toc67449707"/>
      <w:r>
        <w:lastRenderedPageBreak/>
        <w:t>Introduction</w:t>
      </w:r>
      <w:bookmarkEnd w:id="42"/>
      <w:bookmarkEnd w:id="43"/>
    </w:p>
    <w:p w14:paraId="146D8CEE" w14:textId="77777777" w:rsidR="00000000" w:rsidRDefault="00AE0390">
      <w:pPr>
        <w:pStyle w:val="2"/>
      </w:pPr>
      <w:bookmarkStart w:id="44" w:name="_Toc67449684"/>
      <w:bookmarkStart w:id="45" w:name="_Toc67449708"/>
      <w:r>
        <w:t>Purpose</w:t>
      </w:r>
      <w:bookmarkEnd w:id="44"/>
      <w:bookmarkEnd w:id="45"/>
    </w:p>
    <w:p w14:paraId="49C44B78" w14:textId="77777777" w:rsidR="00000000" w:rsidRDefault="00AE0390">
      <w:pPr>
        <w:pStyle w:val="a0"/>
      </w:pPr>
      <w:r>
        <w:t>The purpose of the FRS is to get a common understanding between the customer and PDSL on the produc</w:t>
      </w:r>
      <w:r>
        <w:t>t requirements of the Platform-i MSN application. The document serves as a basis for the Architectural Design of the Platform-i MSN application.</w:t>
      </w:r>
    </w:p>
    <w:p w14:paraId="0A901F9A" w14:textId="77777777" w:rsidR="00000000" w:rsidRDefault="00AE0390">
      <w:pPr>
        <w:pStyle w:val="2"/>
        <w:numPr>
          <w:numberingChange w:id="46" w:author="Unknown" w:date="2001-06-20T14:51:00Z" w:original="%1:5:0:.%2:2:0:"/>
        </w:numPr>
      </w:pPr>
      <w:bookmarkStart w:id="47" w:name="_Toc67449685"/>
      <w:bookmarkStart w:id="48" w:name="_Toc67449709"/>
      <w:r>
        <w:t>Scope</w:t>
      </w:r>
      <w:bookmarkEnd w:id="47"/>
      <w:bookmarkEnd w:id="48"/>
    </w:p>
    <w:p w14:paraId="561904BA" w14:textId="77777777" w:rsidR="00000000" w:rsidRDefault="00AE0390">
      <w:pPr>
        <w:pStyle w:val="a0"/>
      </w:pPr>
      <w:r>
        <w:t xml:space="preserve">The intended audience for this document are the customer and the development team. </w:t>
      </w:r>
    </w:p>
    <w:p w14:paraId="18D72CBD" w14:textId="77777777" w:rsidR="00000000" w:rsidRDefault="00AE0390">
      <w:pPr>
        <w:pStyle w:val="2"/>
        <w:numPr>
          <w:numberingChange w:id="49" w:author="Unknown" w:date="2001-06-20T14:51:00Z" w:original="%1:5:0:.%2:3:0:"/>
        </w:numPr>
      </w:pPr>
      <w:bookmarkStart w:id="50" w:name="_Toc67449686"/>
      <w:bookmarkStart w:id="51" w:name="_Toc67449710"/>
      <w:r>
        <w:t>Open points</w:t>
      </w:r>
      <w:bookmarkEnd w:id="50"/>
      <w:bookmarkEnd w:id="51"/>
    </w:p>
    <w:p w14:paraId="11DC07FC" w14:textId="77777777" w:rsidR="00000000" w:rsidRDefault="00AE0390">
      <w:pPr>
        <w:pStyle w:val="Explanationtext"/>
      </w:pPr>
      <w:r>
        <w:t>Give a li</w:t>
      </w:r>
      <w:r>
        <w:t>st of issues that have not been solved in this document yet. This section should be empty when the document is accepted.</w:t>
      </w:r>
    </w:p>
    <w:p w14:paraId="412B004D" w14:textId="77777777" w:rsidR="00000000" w:rsidRDefault="00AE0390">
      <w:pPr>
        <w:pStyle w:val="a0"/>
      </w:pPr>
      <w:r>
        <w:t>User Interface.</w:t>
      </w:r>
    </w:p>
    <w:p w14:paraId="29B754D4" w14:textId="77777777" w:rsidR="00000000" w:rsidRDefault="00AE0390">
      <w:pPr>
        <w:pStyle w:val="2"/>
        <w:numPr>
          <w:numberingChange w:id="52" w:author="Unknown" w:date="2001-06-20T14:51:00Z" w:original="%1:5:0:.%2:4:0:"/>
        </w:numPr>
      </w:pPr>
      <w:bookmarkStart w:id="53" w:name="_Toc67449687"/>
      <w:bookmarkStart w:id="54" w:name="_Toc67449711"/>
      <w:r>
        <w:t>Requirements identification</w:t>
      </w:r>
      <w:bookmarkEnd w:id="53"/>
      <w:bookmarkEnd w:id="54"/>
    </w:p>
    <w:p w14:paraId="793E0E19" w14:textId="77777777" w:rsidR="00000000" w:rsidRDefault="00AE0390">
      <w:pPr>
        <w:pStyle w:val="Explanationtext"/>
      </w:pPr>
      <w:r>
        <w:t>Describe how the individual requirements will be labelled and/or numbered in this document.</w:t>
      </w:r>
      <w:r>
        <w:t xml:space="preserve"> Preferably use a hierarchical format, e.g. &lt;label&gt;.&lt;label&gt;.&lt;number&gt;.</w:t>
      </w:r>
    </w:p>
    <w:p w14:paraId="5CAFC10D" w14:textId="77777777" w:rsidR="00000000" w:rsidRDefault="00AE0390">
      <w:pPr>
        <w:pStyle w:val="a0"/>
      </w:pPr>
      <w:r>
        <w:t>The requirements will be in the format: &lt;label&gt;&lt;number&gt;</w:t>
      </w:r>
    </w:p>
    <w:p w14:paraId="5D8E062F" w14:textId="77777777" w:rsidR="00000000" w:rsidRDefault="00AE0390">
      <w:pPr>
        <w:pStyle w:val="2"/>
        <w:numPr>
          <w:numberingChange w:id="55" w:author="Unknown" w:date="2001-06-20T14:51:00Z" w:original="%1:5:0:.%2:5:0:"/>
        </w:numPr>
      </w:pPr>
      <w:bookmarkStart w:id="56" w:name="_Toc67449688"/>
      <w:bookmarkStart w:id="57" w:name="_Toc67449712"/>
      <w:r>
        <w:t>Document maintenance</w:t>
      </w:r>
      <w:bookmarkEnd w:id="56"/>
      <w:bookmarkEnd w:id="57"/>
    </w:p>
    <w:p w14:paraId="2C901995" w14:textId="77777777" w:rsidR="00000000" w:rsidRDefault="00AE0390">
      <w:pPr>
        <w:pStyle w:val="Explanationtext"/>
      </w:pPr>
      <w:r>
        <w:t>Describe how this document is maintained and how the requirements identification will be handled over time. T</w:t>
      </w:r>
      <w:r>
        <w:t>ypically describe how removal or addition of requirements is handled (e.g. numbers are never renumbered after removal; requirements can only be added at the end of a section with the next higher number).</w:t>
      </w:r>
    </w:p>
    <w:p w14:paraId="2F32412C" w14:textId="77777777" w:rsidR="00000000" w:rsidRDefault="00AE0390">
      <w:pPr>
        <w:pStyle w:val="Explanationtext"/>
      </w:pPr>
      <w:r>
        <w:t>General rules for document maintenance are described</w:t>
      </w:r>
      <w:r>
        <w:t xml:space="preserve"> in [WI_REQ]. Do not repeat these here.</w:t>
      </w:r>
    </w:p>
    <w:p w14:paraId="35FAF8DF" w14:textId="77777777" w:rsidR="00000000" w:rsidRDefault="00AE0390">
      <w:pPr>
        <w:pStyle w:val="a0"/>
      </w:pPr>
      <w:r>
        <w:t>Additional requirements can only be added at the end of a section with the next higher number.</w:t>
      </w:r>
    </w:p>
    <w:p w14:paraId="782A4C37" w14:textId="77777777" w:rsidR="00000000" w:rsidRDefault="00AE0390">
      <w:pPr>
        <w:pStyle w:val="a0"/>
      </w:pPr>
      <w:r>
        <w:t>If a requirement is removed, the number remains empty.</w:t>
      </w:r>
    </w:p>
    <w:p w14:paraId="09BAC595" w14:textId="77777777" w:rsidR="00000000" w:rsidRDefault="00AE0390">
      <w:pPr>
        <w:pStyle w:val="a0"/>
      </w:pPr>
    </w:p>
    <w:p w14:paraId="5D3A924F" w14:textId="77777777" w:rsidR="00000000" w:rsidRDefault="00AE0390">
      <w:pPr>
        <w:pStyle w:val="2"/>
        <w:numPr>
          <w:numberingChange w:id="58" w:author="Unknown" w:date="2001-06-20T14:51:00Z" w:original="%1:5:0:.%2:6:0:"/>
        </w:numPr>
      </w:pPr>
      <w:bookmarkStart w:id="59" w:name="_Toc67449689"/>
      <w:bookmarkStart w:id="60" w:name="_Toc67449713"/>
      <w:r>
        <w:t>Definitions, acronyms &amp; abbreviations</w:t>
      </w:r>
      <w:bookmarkEnd w:id="59"/>
      <w:bookmarkEnd w:id="60"/>
    </w:p>
    <w:p w14:paraId="2B0BCED8" w14:textId="77777777" w:rsidR="00000000" w:rsidRDefault="00AE0390">
      <w:pPr>
        <w:pStyle w:val="Explanationtext"/>
      </w:pPr>
      <w:r>
        <w:t xml:space="preserve">A list of all definitions, </w:t>
      </w:r>
      <w:r>
        <w:t>abbreviations and terms used in this document, together with a short explanation.</w:t>
      </w:r>
    </w:p>
    <w:p w14:paraId="7F0B0EC1" w14:textId="77777777" w:rsidR="00000000" w:rsidRDefault="00AE0390">
      <w:pPr>
        <w:pStyle w:val="a0"/>
        <w:rPr>
          <w:b/>
        </w:rPr>
      </w:pPr>
      <w:r>
        <w:rPr>
          <w:b/>
        </w:rPr>
        <w:t>Definitions:</w:t>
      </w:r>
    </w:p>
    <w:p w14:paraId="6641FD98" w14:textId="77777777" w:rsidR="00000000" w:rsidRDefault="00AE0390">
      <w:pPr>
        <w:ind w:left="2160" w:hanging="2160"/>
        <w:rPr>
          <w:bCs/>
        </w:rPr>
      </w:pPr>
      <w:r>
        <w:rPr>
          <w:bCs/>
        </w:rPr>
        <w:t>Instant Messenger</w:t>
      </w:r>
      <w:r>
        <w:rPr>
          <w:bCs/>
        </w:rPr>
        <w:tab/>
        <w:t>An instant messenger is an application, which allows instant text communication between two or more people through a network such as the Intern</w:t>
      </w:r>
      <w:r>
        <w:rPr>
          <w:bCs/>
        </w:rPr>
        <w:t xml:space="preserve">et. </w:t>
      </w:r>
    </w:p>
    <w:p w14:paraId="0CAA9740" w14:textId="77777777" w:rsidR="00000000" w:rsidRDefault="00AE0390">
      <w:pPr>
        <w:ind w:left="2160" w:hanging="2160"/>
        <w:rPr>
          <w:bCs/>
        </w:rPr>
      </w:pPr>
      <w:r>
        <w:rPr>
          <w:bCs/>
        </w:rPr>
        <w:t>Status</w:t>
      </w:r>
      <w:r>
        <w:rPr>
          <w:bCs/>
        </w:rPr>
        <w:tab/>
        <w:t xml:space="preserve">Predefined presence identifier. With setting the status the user can let others know if he is actively using your PC (or TV in our case). In MSN Messenger you have the following statuses: </w:t>
      </w:r>
      <w:r>
        <w:t>Offline, Online, B</w:t>
      </w:r>
      <w:r>
        <w:rPr>
          <w:bCs/>
        </w:rPr>
        <w:t>usy, Idle, Be Right Back, Away, On the</w:t>
      </w:r>
      <w:r>
        <w:rPr>
          <w:bCs/>
        </w:rPr>
        <w:t xml:space="preserve"> Phone and Out to Lunch.</w:t>
      </w:r>
    </w:p>
    <w:p w14:paraId="07791C5D" w14:textId="77777777" w:rsidR="00000000" w:rsidRDefault="00AE0390">
      <w:pPr>
        <w:pStyle w:val="a0"/>
        <w:ind w:left="1440" w:hanging="1440"/>
        <w:rPr>
          <w:bCs/>
        </w:rPr>
      </w:pPr>
      <w:r>
        <w:rPr>
          <w:bCs/>
        </w:rPr>
        <w:lastRenderedPageBreak/>
        <w:t>Blocking</w:t>
      </w:r>
      <w:r>
        <w:rPr>
          <w:bCs/>
        </w:rPr>
        <w:tab/>
        <w:t>When you block someone, you prevent that person from seeing your status (you always appear offline) and sending you messages.</w:t>
      </w:r>
    </w:p>
    <w:p w14:paraId="4C41D268" w14:textId="77777777" w:rsidR="00000000" w:rsidRDefault="00AE0390">
      <w:pPr>
        <w:pStyle w:val="a0"/>
        <w:ind w:left="1440" w:hanging="1440"/>
        <w:rPr>
          <w:bCs/>
        </w:rPr>
      </w:pPr>
      <w:r>
        <w:rPr>
          <w:bCs/>
        </w:rPr>
        <w:t>Buddy</w:t>
      </w:r>
      <w:r>
        <w:rPr>
          <w:bCs/>
        </w:rPr>
        <w:tab/>
        <w:t>Friend, family member, co-worker or other person who is manually added to your buddy list.</w:t>
      </w:r>
    </w:p>
    <w:p w14:paraId="1431C995" w14:textId="77777777" w:rsidR="00000000" w:rsidRDefault="00AE0390">
      <w:pPr>
        <w:pStyle w:val="a0"/>
        <w:ind w:left="1440" w:hanging="1440"/>
      </w:pPr>
      <w:r>
        <w:rPr>
          <w:bCs/>
        </w:rPr>
        <w:t>Buddy list</w:t>
      </w:r>
      <w:r>
        <w:rPr>
          <w:bCs/>
        </w:rPr>
        <w:tab/>
      </w:r>
      <w:r>
        <w:t>List of buddies with whom the user can communicate in real time.</w:t>
      </w:r>
    </w:p>
    <w:p w14:paraId="550F1EE3" w14:textId="77777777" w:rsidR="00000000" w:rsidRDefault="00AE0390">
      <w:pPr>
        <w:pStyle w:val="a0"/>
        <w:ind w:left="1440" w:hanging="1440"/>
      </w:pPr>
      <w:r>
        <w:t>Contact list</w:t>
      </w:r>
      <w:r>
        <w:tab/>
        <w:t>See buddy list.</w:t>
      </w:r>
    </w:p>
    <w:p w14:paraId="4020C86D" w14:textId="77777777" w:rsidR="00000000" w:rsidRDefault="00AE0390">
      <w:pPr>
        <w:pStyle w:val="a0"/>
        <w:ind w:left="1440" w:hanging="1440"/>
        <w:rPr>
          <w:bCs/>
        </w:rPr>
      </w:pPr>
      <w:r>
        <w:rPr>
          <w:bCs/>
        </w:rPr>
        <w:t>Passport</w:t>
      </w:r>
      <w:r>
        <w:rPr>
          <w:bCs/>
        </w:rPr>
        <w:tab/>
        <w:t>.NET Passport is an online service that makes it possible for you to use your e-mail address and a single password to sign in to any .NET Pas</w:t>
      </w:r>
      <w:r>
        <w:rPr>
          <w:bCs/>
        </w:rPr>
        <w:t>sport-participating Web site or service. One of these services is the MSN Messenger.</w:t>
      </w:r>
    </w:p>
    <w:p w14:paraId="44B5CEE5" w14:textId="77777777" w:rsidR="00000000" w:rsidRDefault="00AE0390">
      <w:pPr>
        <w:pStyle w:val="Definitiontext"/>
      </w:pPr>
    </w:p>
    <w:p w14:paraId="0DCF041B" w14:textId="77777777" w:rsidR="00000000" w:rsidRDefault="00AE0390">
      <w:pPr>
        <w:pStyle w:val="a0"/>
        <w:rPr>
          <w:b/>
        </w:rPr>
      </w:pPr>
      <w:r>
        <w:rPr>
          <w:b/>
          <w:bCs/>
        </w:rPr>
        <w:t xml:space="preserve">Acronyms and </w:t>
      </w:r>
      <w:r>
        <w:rPr>
          <w:b/>
        </w:rPr>
        <w:t>abbreviations:</w:t>
      </w:r>
    </w:p>
    <w:p w14:paraId="59DD3C46" w14:textId="77777777" w:rsidR="00000000" w:rsidRDefault="00AE0390">
      <w:pPr>
        <w:pStyle w:val="a0"/>
        <w:rPr>
          <w:bCs/>
        </w:rPr>
      </w:pPr>
      <w:r>
        <w:rPr>
          <w:bCs/>
        </w:rPr>
        <w:t>IM</w:t>
      </w:r>
      <w:r>
        <w:rPr>
          <w:bCs/>
        </w:rPr>
        <w:tab/>
      </w:r>
      <w:r>
        <w:rPr>
          <w:bCs/>
        </w:rPr>
        <w:tab/>
        <w:t>Instant Messenger</w:t>
      </w:r>
    </w:p>
    <w:p w14:paraId="175E39AD" w14:textId="77777777" w:rsidR="00000000" w:rsidRDefault="00AE0390">
      <w:pPr>
        <w:pStyle w:val="a0"/>
        <w:rPr>
          <w:bCs/>
        </w:rPr>
      </w:pPr>
      <w:r>
        <w:rPr>
          <w:bCs/>
        </w:rPr>
        <w:t>MHP</w:t>
      </w:r>
      <w:r>
        <w:rPr>
          <w:bCs/>
        </w:rPr>
        <w:tab/>
      </w:r>
      <w:r>
        <w:rPr>
          <w:bCs/>
        </w:rPr>
        <w:tab/>
        <w:t>Multimedia Home Platform</w:t>
      </w:r>
    </w:p>
    <w:p w14:paraId="14D75913" w14:textId="77777777" w:rsidR="00000000" w:rsidRDefault="00AE0390">
      <w:pPr>
        <w:pStyle w:val="a0"/>
        <w:rPr>
          <w:bCs/>
        </w:rPr>
      </w:pPr>
      <w:r>
        <w:rPr>
          <w:bCs/>
        </w:rPr>
        <w:t>MSN</w:t>
      </w:r>
      <w:r>
        <w:rPr>
          <w:bCs/>
        </w:rPr>
        <w:tab/>
      </w:r>
      <w:r>
        <w:rPr>
          <w:bCs/>
        </w:rPr>
        <w:tab/>
      </w:r>
      <w:r>
        <w:t>Microsoft Network</w:t>
      </w:r>
    </w:p>
    <w:p w14:paraId="2480DC5C" w14:textId="77777777" w:rsidR="00000000" w:rsidRDefault="00AE0390">
      <w:pPr>
        <w:pStyle w:val="Definitiontext"/>
      </w:pPr>
    </w:p>
    <w:p w14:paraId="7E928092" w14:textId="77777777" w:rsidR="00000000" w:rsidRDefault="00AE0390">
      <w:pPr>
        <w:pStyle w:val="2"/>
        <w:numPr>
          <w:numberingChange w:id="61" w:author="Unknown" w:date="2001-06-20T14:51:00Z" w:original="%1:5:0:.%2:7:0:"/>
        </w:numPr>
      </w:pPr>
      <w:bookmarkStart w:id="62" w:name="_Toc67449690"/>
      <w:bookmarkStart w:id="63" w:name="_Toc67449714"/>
      <w:r>
        <w:t>References</w:t>
      </w:r>
      <w:bookmarkEnd w:id="62"/>
      <w:bookmarkEnd w:id="63"/>
    </w:p>
    <w:p w14:paraId="555B685C" w14:textId="77777777" w:rsidR="00000000" w:rsidRDefault="00AE0390">
      <w:pPr>
        <w:pStyle w:val="Explanationtext"/>
      </w:pPr>
      <w:r>
        <w:t xml:space="preserve">Include essential references here. It is not necessary </w:t>
      </w:r>
      <w:r>
        <w:t>to include details like author, version and date for all references. E.g. text below can be used:</w:t>
      </w:r>
    </w:p>
    <w:p w14:paraId="2EBF6D10" w14:textId="77777777" w:rsidR="00000000" w:rsidRDefault="00AE0390">
      <w:pPr>
        <w:pStyle w:val="ReferenceText"/>
      </w:pPr>
      <w:bookmarkStart w:id="64" w:name="_Ref463926126"/>
      <w:r>
        <w:t>[REF1]</w:t>
      </w:r>
      <w:r>
        <w:tab/>
        <w:t>Commercial Requirements Specification of “&lt;project name&gt;“ project</w:t>
      </w:r>
      <w:r>
        <w:br/>
        <w:t>&lt;Author of the document&gt;</w:t>
      </w:r>
      <w:r>
        <w:br/>
        <w:t>Reference number &lt;DSE-ygxxxxINI CxSx&gt;</w:t>
      </w:r>
      <w:r>
        <w:br/>
        <w:t>Version &lt;x&gt;, date &lt;200</w:t>
      </w:r>
      <w:r>
        <w:t>x-xx-xx&gt;</w:t>
      </w:r>
    </w:p>
    <w:p w14:paraId="00C7B7E9" w14:textId="77777777" w:rsidR="00000000" w:rsidRDefault="00AE0390">
      <w:pPr>
        <w:pStyle w:val="ReferenceText"/>
      </w:pPr>
    </w:p>
    <w:p w14:paraId="08E728DC" w14:textId="77777777" w:rsidR="00000000" w:rsidRDefault="00AE0390">
      <w:pPr>
        <w:pStyle w:val="1"/>
      </w:pPr>
      <w:r>
        <w:t xml:space="preserve"> </w:t>
      </w:r>
      <w:bookmarkStart w:id="65" w:name="_Toc67449691"/>
      <w:bookmarkStart w:id="66" w:name="_Toc67449715"/>
      <w:r>
        <w:t>General description</w:t>
      </w:r>
      <w:bookmarkEnd w:id="64"/>
      <w:bookmarkEnd w:id="65"/>
      <w:bookmarkEnd w:id="66"/>
    </w:p>
    <w:p w14:paraId="271730C7" w14:textId="77777777" w:rsidR="00000000" w:rsidRDefault="00AE0390">
      <w:pPr>
        <w:pStyle w:val="2"/>
      </w:pPr>
      <w:bookmarkStart w:id="67" w:name="_Ref463862559"/>
      <w:bookmarkStart w:id="68" w:name="_Toc67449692"/>
      <w:bookmarkStart w:id="69" w:name="_Toc67449716"/>
      <w:r>
        <w:t>Product perspective</w:t>
      </w:r>
      <w:bookmarkEnd w:id="67"/>
      <w:bookmarkEnd w:id="68"/>
      <w:bookmarkEnd w:id="69"/>
    </w:p>
    <w:p w14:paraId="3FB711C1" w14:textId="77777777" w:rsidR="00000000" w:rsidRDefault="00AE0390" w:rsidP="00AE0390">
      <w:pPr>
        <w:pStyle w:val="Explanationtext"/>
        <w:numPr>
          <w:ilvl w:val="0"/>
          <w:numId w:val="2"/>
        </w:numPr>
        <w:jc w:val="left"/>
      </w:pPr>
      <w:r>
        <w:t>If the product is independent and totally self-contained, it should be stated here.</w:t>
      </w:r>
      <w:r>
        <w:br/>
        <w:t>Otherwise, if the FRS defines a product that is a component of a larger system or project, then describe the relation and</w:t>
      </w:r>
      <w:r>
        <w:t xml:space="preserve"> identify the interfaces between the component and the larger system or project.</w:t>
      </w:r>
    </w:p>
    <w:p w14:paraId="6D30F7EF" w14:textId="77777777" w:rsidR="00000000" w:rsidRDefault="00AE0390" w:rsidP="00AE0390">
      <w:pPr>
        <w:pStyle w:val="Explanationtext"/>
        <w:numPr>
          <w:ilvl w:val="0"/>
          <w:numId w:val="2"/>
        </w:numPr>
        <w:jc w:val="left"/>
      </w:pPr>
      <w:r>
        <w:t>Describe here all external connections to the product in terms of connectors, hardware and software. The use of a context diagram is allowed if the technique is clear to the c</w:t>
      </w:r>
      <w:r>
        <w:t xml:space="preserve">ustomer. Also identify the protocol interfaces (for more information, refer to section </w:t>
      </w:r>
      <w:r>
        <w:fldChar w:fldCharType="begin"/>
      </w:r>
      <w:r>
        <w:instrText xml:space="preserve"> REF _Ref466100459 \r \h </w:instrText>
      </w:r>
      <w:r>
        <w:fldChar w:fldCharType="separate"/>
      </w:r>
      <w:r>
        <w:t>4.2</w:t>
      </w:r>
      <w:r>
        <w:fldChar w:fldCharType="end"/>
      </w:r>
      <w:r>
        <w:t xml:space="preserve">) and the data interfaces (refer to section </w:t>
      </w:r>
      <w:r>
        <w:fldChar w:fldCharType="begin"/>
      </w:r>
      <w:r>
        <w:instrText xml:space="preserve"> REF _Ref466176310 \r \h </w:instrText>
      </w:r>
      <w:r>
        <w:fldChar w:fldCharType="separate"/>
      </w:r>
      <w:r>
        <w:t>4.3</w:t>
      </w:r>
      <w:r>
        <w:fldChar w:fldCharType="end"/>
      </w:r>
      <w:r>
        <w:t>).</w:t>
      </w:r>
    </w:p>
    <w:p w14:paraId="0AA473AE" w14:textId="77777777" w:rsidR="00000000" w:rsidRDefault="00AE0390" w:rsidP="00AE0390">
      <w:pPr>
        <w:pStyle w:val="Explanationtext"/>
        <w:numPr>
          <w:ilvl w:val="0"/>
          <w:numId w:val="3"/>
        </w:numPr>
      </w:pPr>
      <w:r>
        <w:t>If the FRS is part of a product line, refer to the product</w:t>
      </w:r>
      <w:r>
        <w:t xml:space="preserve"> roadmap and identify the relation between the product and the product roadmap.</w:t>
      </w:r>
    </w:p>
    <w:p w14:paraId="61F68465" w14:textId="77777777" w:rsidR="00000000" w:rsidRDefault="00AE0390">
      <w:pPr>
        <w:pStyle w:val="a0"/>
      </w:pPr>
      <w:r>
        <w:t xml:space="preserve">The MSN messenger xlet is a MHP version of the popular PC application. It is an application to demonstrate the possibilities of MHP and Platform-i. </w:t>
      </w:r>
    </w:p>
    <w:p w14:paraId="4941FAA5" w14:textId="77777777" w:rsidR="00000000" w:rsidRDefault="00AE0390">
      <w:pPr>
        <w:pStyle w:val="a0"/>
      </w:pPr>
    </w:p>
    <w:p w14:paraId="033971A0" w14:textId="77777777" w:rsidR="00000000" w:rsidRDefault="00AE0390">
      <w:pPr>
        <w:pStyle w:val="a0"/>
      </w:pPr>
      <w:r>
        <w:t>The Platform-i MSN messeng</w:t>
      </w:r>
      <w:r>
        <w:t>er application is independent of other projects.</w:t>
      </w:r>
    </w:p>
    <w:p w14:paraId="4DC8A6E5" w14:textId="77777777" w:rsidR="00000000" w:rsidRDefault="00AE0390">
      <w:pPr>
        <w:pStyle w:val="2"/>
        <w:numPr>
          <w:numberingChange w:id="70" w:author="Unknown" w:date="2001-06-20T15:03:00Z" w:original="%1:6:0:.%2:2:0:"/>
        </w:numPr>
      </w:pPr>
      <w:bookmarkStart w:id="71" w:name="_Toc67449693"/>
      <w:bookmarkStart w:id="72" w:name="_Toc67449717"/>
      <w:r>
        <w:t>Product(s)</w:t>
      </w:r>
      <w:bookmarkEnd w:id="71"/>
      <w:bookmarkEnd w:id="72"/>
    </w:p>
    <w:p w14:paraId="25B779A2" w14:textId="77777777" w:rsidR="00000000" w:rsidRDefault="00AE0390">
      <w:pPr>
        <w:pStyle w:val="Explanationtext"/>
      </w:pPr>
      <w:r>
        <w:t>Identify the product(s) to be produced by name.</w:t>
      </w:r>
    </w:p>
    <w:p w14:paraId="0AC20F8D" w14:textId="77777777" w:rsidR="00000000" w:rsidRDefault="00AE0390">
      <w:pPr>
        <w:pStyle w:val="Explanationtext"/>
      </w:pPr>
      <w:r>
        <w:t>In case of more than one product, define how in the rest of the document the diversity between the products is described.</w:t>
      </w:r>
    </w:p>
    <w:p w14:paraId="51DB4394" w14:textId="77777777" w:rsidR="00000000" w:rsidRDefault="00AE0390">
      <w:pPr>
        <w:pStyle w:val="Explanationtext"/>
      </w:pPr>
      <w:r>
        <w:t xml:space="preserve">For each product, add the </w:t>
      </w:r>
      <w:r>
        <w:t>following section:</w:t>
      </w:r>
    </w:p>
    <w:p w14:paraId="63BC56CF" w14:textId="77777777" w:rsidR="00000000" w:rsidRDefault="00AE0390">
      <w:pPr>
        <w:pStyle w:val="a0"/>
      </w:pPr>
    </w:p>
    <w:p w14:paraId="4B5B3F6E" w14:textId="77777777" w:rsidR="00000000" w:rsidRDefault="00AE0390">
      <w:pPr>
        <w:pStyle w:val="a0"/>
      </w:pPr>
      <w:r>
        <w:t>The produced product will be an MHP MSN messenger xlet.</w:t>
      </w:r>
    </w:p>
    <w:p w14:paraId="069D3EF3" w14:textId="77777777" w:rsidR="00000000" w:rsidRDefault="00AE0390">
      <w:pPr>
        <w:pStyle w:val="a0"/>
      </w:pPr>
    </w:p>
    <w:p w14:paraId="5984978A" w14:textId="77777777" w:rsidR="00000000" w:rsidRDefault="00AE0390">
      <w:pPr>
        <w:pStyle w:val="3"/>
      </w:pPr>
      <w:bookmarkStart w:id="73" w:name="_Toc67449694"/>
      <w:bookmarkStart w:id="74" w:name="_Toc67449718"/>
      <w:r>
        <w:t>MSN messenger xlet</w:t>
      </w:r>
      <w:bookmarkEnd w:id="73"/>
      <w:bookmarkEnd w:id="74"/>
    </w:p>
    <w:p w14:paraId="4EB669DD" w14:textId="77777777" w:rsidR="00000000" w:rsidRDefault="00AE0390">
      <w:pPr>
        <w:pStyle w:val="Explanationtext"/>
      </w:pPr>
      <w:r>
        <w:t>Explain shortly what this product will do. Give a summary of the functions that this product will perform.</w:t>
      </w:r>
    </w:p>
    <w:p w14:paraId="4708303B" w14:textId="77777777" w:rsidR="00000000" w:rsidRDefault="00AE0390">
      <w:pPr>
        <w:pStyle w:val="Explanationtext"/>
      </w:pPr>
      <w:r>
        <w:t>Also describe explicitly what the product will not do</w:t>
      </w:r>
      <w:r>
        <w:t xml:space="preserve"> (but do not add an exhaustive list; restrict the list to the non-trivial aspects).</w:t>
      </w:r>
    </w:p>
    <w:p w14:paraId="202F2552" w14:textId="77777777" w:rsidR="00000000" w:rsidRDefault="00AE0390">
      <w:pPr>
        <w:pStyle w:val="a0"/>
      </w:pPr>
      <w:r>
        <w:t>With the xlet the user shall be able to see online friends, chat with them and see which TV program they are watching. Unlike the PC variant, the xlet cannot transfer files</w:t>
      </w:r>
      <w:r>
        <w:t xml:space="preserve"> and doesn’t have webcam support.</w:t>
      </w:r>
    </w:p>
    <w:p w14:paraId="4BB7851E" w14:textId="77777777" w:rsidR="00000000" w:rsidRDefault="00AE0390">
      <w:pPr>
        <w:pStyle w:val="2"/>
        <w:numPr>
          <w:numberingChange w:id="75" w:author="Unknown" w:date="2001-06-20T15:03:00Z" w:original="%1:6:0:.%2:3:0:"/>
        </w:numPr>
      </w:pPr>
      <w:bookmarkStart w:id="76" w:name="_Toc67449695"/>
      <w:bookmarkStart w:id="77" w:name="_Toc67449719"/>
      <w:r>
        <w:t>User characteristics</w:t>
      </w:r>
      <w:bookmarkEnd w:id="76"/>
      <w:bookmarkEnd w:id="77"/>
    </w:p>
    <w:p w14:paraId="5A7AB0EE" w14:textId="77777777" w:rsidR="00000000" w:rsidRDefault="00AE0390">
      <w:pPr>
        <w:pStyle w:val="Explanationtext"/>
      </w:pPr>
      <w:r>
        <w:t>Describe those general characteristics of the users of the product that account for the functional requirements. Describe per type of user the context of use in terms of the privileges and the tasks. T</w:t>
      </w:r>
      <w:r>
        <w:t>ypical examples of users are: end users, operators, factory users, service users, and dealers.</w:t>
      </w:r>
    </w:p>
    <w:p w14:paraId="2FE27CEB" w14:textId="77777777" w:rsidR="00000000" w:rsidRDefault="00AE0390">
      <w:pPr>
        <w:pStyle w:val="Explanationtext"/>
      </w:pPr>
      <w:r>
        <w:t xml:space="preserve">Also, non-human users that interface with the product can be included here. Typically, however, non-human usage is a communication interface, see </w:t>
      </w:r>
      <w:r>
        <w:fldChar w:fldCharType="begin"/>
      </w:r>
      <w:r>
        <w:instrText xml:space="preserve"> REF _Ref46610</w:instrText>
      </w:r>
      <w:r>
        <w:instrText xml:space="preserve">0861 \r \h </w:instrText>
      </w:r>
      <w:r>
        <w:fldChar w:fldCharType="separate"/>
      </w:r>
      <w:r>
        <w:t>4.2</w:t>
      </w:r>
      <w:r>
        <w:fldChar w:fldCharType="end"/>
      </w:r>
      <w:r>
        <w:t xml:space="preserve"> for more information.</w:t>
      </w:r>
    </w:p>
    <w:p w14:paraId="1EDF10C6" w14:textId="77777777" w:rsidR="00000000" w:rsidRDefault="00AE0390">
      <w:pPr>
        <w:pStyle w:val="a0"/>
      </w:pPr>
      <w:r>
        <w:t xml:space="preserve">There are only end-users. </w:t>
      </w:r>
    </w:p>
    <w:p w14:paraId="6E9347C1" w14:textId="77777777" w:rsidR="00000000" w:rsidRDefault="00AE0390">
      <w:pPr>
        <w:pStyle w:val="2"/>
        <w:numPr>
          <w:numberingChange w:id="78" w:author="Unknown" w:date="2001-06-20T15:03:00Z" w:original="%1:6:0:.%2:4:0:"/>
        </w:numPr>
      </w:pPr>
      <w:bookmarkStart w:id="79" w:name="_Ref466170710"/>
      <w:bookmarkStart w:id="80" w:name="_Toc67449696"/>
      <w:bookmarkStart w:id="81" w:name="_Toc67449720"/>
      <w:r>
        <w:t>Assumptions &amp; constraints</w:t>
      </w:r>
      <w:bookmarkEnd w:id="79"/>
      <w:bookmarkEnd w:id="80"/>
      <w:bookmarkEnd w:id="81"/>
    </w:p>
    <w:p w14:paraId="2334B06D" w14:textId="77777777" w:rsidR="00000000" w:rsidRDefault="00AE0390">
      <w:pPr>
        <w:pStyle w:val="Explanationtext"/>
      </w:pPr>
      <w:r>
        <w:t>Provide a short description of external factors that affect the requirements in the FRS (assumptions) or that will limit the options for designing the system (cons</w:t>
      </w:r>
      <w:r>
        <w:t>traints).</w:t>
      </w:r>
    </w:p>
    <w:p w14:paraId="3760FC12" w14:textId="77777777" w:rsidR="00000000" w:rsidRDefault="00AE0390">
      <w:pPr>
        <w:pStyle w:val="Explanationtext"/>
      </w:pPr>
      <w:r>
        <w:t>An example of an assumption is that a specific chip will be available. If, in fact, this chip is not available, then this FRS would have to change accordingly.</w:t>
      </w:r>
    </w:p>
    <w:p w14:paraId="1EB31A67" w14:textId="77777777" w:rsidR="00000000" w:rsidRDefault="00AE0390">
      <w:pPr>
        <w:pStyle w:val="Explanationtext"/>
      </w:pPr>
      <w:r>
        <w:t>Examples of constraints are: the operating system to use, interfaces to other applicat</w:t>
      </w:r>
      <w:r>
        <w:t>ions, safety considerations, regularity policies, higher-order language requirements. Keep in mind that only the non-trivial constraints should be mentioned here.</w:t>
      </w:r>
    </w:p>
    <w:p w14:paraId="5808AF6B" w14:textId="77777777" w:rsidR="00000000" w:rsidRDefault="00AE0390">
      <w:pPr>
        <w:pStyle w:val="a0"/>
      </w:pPr>
      <w:r>
        <w:t>If we cannot use the MSN messenger service protocol this FRS has to be adjusted to reflect th</w:t>
      </w:r>
      <w:r>
        <w:t>e new situation.</w:t>
      </w:r>
    </w:p>
    <w:p w14:paraId="603E7915" w14:textId="77777777" w:rsidR="00000000" w:rsidRDefault="00AE0390">
      <w:pPr>
        <w:pStyle w:val="a0"/>
      </w:pPr>
    </w:p>
    <w:p w14:paraId="57B7F2F8" w14:textId="77777777" w:rsidR="00000000" w:rsidRDefault="00AE0390">
      <w:pPr>
        <w:pStyle w:val="1"/>
      </w:pPr>
      <w:bookmarkStart w:id="82" w:name="_Ref463687910"/>
      <w:bookmarkStart w:id="83" w:name="_Ref463687931"/>
      <w:bookmarkStart w:id="84" w:name="_Ref463693233"/>
      <w:bookmarkStart w:id="85" w:name="_Toc67449697"/>
      <w:bookmarkStart w:id="86" w:name="_Toc67449721"/>
      <w:r>
        <w:t>Functional requirements</w:t>
      </w:r>
      <w:bookmarkEnd w:id="82"/>
      <w:bookmarkEnd w:id="83"/>
      <w:bookmarkEnd w:id="84"/>
      <w:bookmarkEnd w:id="85"/>
      <w:bookmarkEnd w:id="86"/>
    </w:p>
    <w:p w14:paraId="46F0F3DA" w14:textId="77777777" w:rsidR="00000000" w:rsidRDefault="00AE0390">
      <w:pPr>
        <w:pStyle w:val="Explanationtext"/>
      </w:pPr>
      <w:r>
        <w:t xml:space="preserve">For each function (or feature) category, or if appropriate for each individual function, define the functional (behaviour) requirements by means of a short introduction of the function, followed by a definition of </w:t>
      </w:r>
      <w:r>
        <w:t>inputs and associated outputs (results, effects) on that function.</w:t>
      </w:r>
    </w:p>
    <w:p w14:paraId="24C7D148" w14:textId="77777777" w:rsidR="00000000" w:rsidRDefault="00AE0390">
      <w:pPr>
        <w:pStyle w:val="Explanationtext"/>
      </w:pPr>
      <w:r>
        <w:t xml:space="preserve">The User-interface specific aspects of the FRS are not included in this chapter (see chapter </w:t>
      </w:r>
      <w:r>
        <w:fldChar w:fldCharType="begin"/>
      </w:r>
      <w:r>
        <w:instrText xml:space="preserve"> REF _Ref466101258 \r \h </w:instrText>
      </w:r>
      <w:r>
        <w:fldChar w:fldCharType="separate"/>
      </w:r>
      <w:r>
        <w:rPr>
          <w:b/>
          <w:bCs/>
          <w:lang w:val="en-US"/>
        </w:rPr>
        <w:t>Error! Reference source not found.</w:t>
      </w:r>
      <w:r>
        <w:fldChar w:fldCharType="end"/>
      </w:r>
      <w:r>
        <w:t xml:space="preserve">). E.g. for a TV set, define here </w:t>
      </w:r>
      <w:r>
        <w:t xml:space="preserve">the characteristics of volume control. The fact that the volume control button is present both on the TV-set and on the remote control is defined in chapter </w:t>
      </w:r>
      <w:r>
        <w:fldChar w:fldCharType="begin"/>
      </w:r>
      <w:r>
        <w:instrText xml:space="preserve"> REF _Ref466101258 \r \h </w:instrText>
      </w:r>
      <w:r>
        <w:fldChar w:fldCharType="separate"/>
      </w:r>
      <w:r>
        <w:rPr>
          <w:b/>
          <w:bCs/>
          <w:lang w:val="en-US"/>
        </w:rPr>
        <w:t>Error! Reference source not found.</w:t>
      </w:r>
      <w:r>
        <w:fldChar w:fldCharType="end"/>
      </w:r>
      <w:r>
        <w:t>).</w:t>
      </w:r>
    </w:p>
    <w:p w14:paraId="20B47DE4" w14:textId="77777777" w:rsidR="00000000" w:rsidRDefault="00AE0390">
      <w:pPr>
        <w:pStyle w:val="Explanationtext"/>
      </w:pPr>
      <w:r>
        <w:t>This chapter will have a section l</w:t>
      </w:r>
      <w:r>
        <w:t>ayout that is specific for the product.</w:t>
      </w:r>
    </w:p>
    <w:p w14:paraId="474E5949" w14:textId="77777777" w:rsidR="00000000" w:rsidRDefault="00AE0390">
      <w:pPr>
        <w:pStyle w:val="Explanationtext"/>
      </w:pPr>
      <w:r>
        <w:t>It is advised however to at least use the following section layout to make a clear distinction between the types of user (e.g. end user, factory, service user).</w:t>
      </w:r>
    </w:p>
    <w:p w14:paraId="23C42DF9" w14:textId="77777777" w:rsidR="00000000" w:rsidRDefault="00AE0390">
      <w:pPr>
        <w:pStyle w:val="2"/>
        <w:numPr>
          <w:numberingChange w:id="87" w:author="Unknown" w:date="2001-06-20T15:03:00Z" w:original="%1:7:0:.%2:1:0:"/>
        </w:numPr>
      </w:pPr>
      <w:bookmarkStart w:id="88" w:name="_Ref463862586"/>
      <w:bookmarkStart w:id="89" w:name="_Ref463862596"/>
      <w:bookmarkStart w:id="90" w:name="_Toc67449698"/>
      <w:bookmarkStart w:id="91" w:name="_Toc67449722"/>
      <w:r>
        <w:t>End user functions</w:t>
      </w:r>
      <w:bookmarkEnd w:id="88"/>
      <w:bookmarkEnd w:id="89"/>
      <w:bookmarkEnd w:id="90"/>
      <w:bookmarkEnd w:id="91"/>
    </w:p>
    <w:p w14:paraId="382464E0" w14:textId="77777777" w:rsidR="00000000" w:rsidRDefault="00AE0390">
      <w:pPr>
        <w:pStyle w:val="Explanationtext"/>
      </w:pPr>
      <w:r>
        <w:t>Define in function categories the ty</w:t>
      </w:r>
      <w:r>
        <w:t>pical functions that are available to the end user.</w:t>
      </w:r>
    </w:p>
    <w:p w14:paraId="673EC0C9" w14:textId="77777777" w:rsidR="00000000" w:rsidRDefault="00AE0390">
      <w:pPr>
        <w:pStyle w:val="Explanationtext"/>
      </w:pPr>
      <w:r>
        <w:t>An example layout could be:</w:t>
      </w:r>
    </w:p>
    <w:p w14:paraId="6D76CFEF" w14:textId="77777777" w:rsidR="00000000" w:rsidRDefault="00AE0390">
      <w:pPr>
        <w:pStyle w:val="Explanationtext"/>
      </w:pPr>
      <w:r>
        <w:t>3.1.1 &lt;Function category 1&gt;</w:t>
      </w:r>
    </w:p>
    <w:p w14:paraId="0213F9C4" w14:textId="77777777" w:rsidR="00000000" w:rsidRDefault="00AE0390">
      <w:pPr>
        <w:pStyle w:val="Explanationtext"/>
      </w:pPr>
      <w:r>
        <w:t>3.1.2 &lt;Function category 2&gt;</w:t>
      </w:r>
    </w:p>
    <w:p w14:paraId="53618415" w14:textId="77777777" w:rsidR="00000000" w:rsidRDefault="00AE0390">
      <w:pPr>
        <w:pStyle w:val="3"/>
      </w:pPr>
      <w:bookmarkStart w:id="92" w:name="_Toc67449699"/>
      <w:bookmarkStart w:id="93" w:name="_Toc67449723"/>
      <w:r>
        <w:t>Presence</w:t>
      </w:r>
      <w:bookmarkEnd w:id="92"/>
      <w:bookmarkEnd w:id="93"/>
    </w:p>
    <w:p w14:paraId="5F14F617" w14:textId="77777777" w:rsidR="00000000" w:rsidRDefault="00AE0390">
      <w:pPr>
        <w:pStyle w:val="a0"/>
        <w:ind w:firstLine="720"/>
        <w:rPr>
          <w:b/>
          <w:bCs/>
        </w:rPr>
      </w:pPr>
      <w:r>
        <w:rPr>
          <w:b/>
          <w:bCs/>
        </w:rPr>
        <w:t>P1.0 Use of Passport to login to the messenger</w:t>
      </w:r>
    </w:p>
    <w:p w14:paraId="4231C6BE" w14:textId="77777777" w:rsidR="00000000" w:rsidRDefault="00AE0390">
      <w:pPr>
        <w:pStyle w:val="a0"/>
        <w:ind w:left="1440"/>
      </w:pPr>
      <w:r>
        <w:rPr>
          <w:b/>
          <w:bCs/>
        </w:rPr>
        <w:t>P1.1</w:t>
      </w:r>
      <w:r>
        <w:t xml:space="preserve"> With the use of an existing Passport account the user can l</w:t>
      </w:r>
      <w:r>
        <w:t>ogin to the messenger.</w:t>
      </w:r>
    </w:p>
    <w:p w14:paraId="0AA24091" w14:textId="77777777" w:rsidR="00000000" w:rsidRDefault="00AE0390">
      <w:pPr>
        <w:pStyle w:val="a0"/>
        <w:ind w:left="720" w:firstLine="720"/>
      </w:pPr>
      <w:r>
        <w:rPr>
          <w:b/>
          <w:bCs/>
        </w:rPr>
        <w:t>P1.2</w:t>
      </w:r>
      <w:r>
        <w:t xml:space="preserve"> It is not possible to create a new Passport account.</w:t>
      </w:r>
    </w:p>
    <w:p w14:paraId="0D93B07A" w14:textId="77777777" w:rsidR="00000000" w:rsidRDefault="00AE0390">
      <w:pPr>
        <w:pStyle w:val="a0"/>
        <w:rPr>
          <w:b/>
          <w:bCs/>
        </w:rPr>
      </w:pPr>
    </w:p>
    <w:p w14:paraId="75E5FBD4" w14:textId="77777777" w:rsidR="00000000" w:rsidRDefault="00AE0390">
      <w:pPr>
        <w:pStyle w:val="a0"/>
        <w:ind w:firstLine="720"/>
        <w:rPr>
          <w:b/>
          <w:bCs/>
        </w:rPr>
      </w:pPr>
      <w:r>
        <w:rPr>
          <w:b/>
          <w:bCs/>
        </w:rPr>
        <w:t>P2.0 Maintenance of users own status</w:t>
      </w:r>
    </w:p>
    <w:p w14:paraId="12FAE71C" w14:textId="77777777" w:rsidR="00000000" w:rsidRDefault="00AE0390">
      <w:pPr>
        <w:pStyle w:val="a0"/>
        <w:ind w:left="1440"/>
      </w:pPr>
      <w:r>
        <w:rPr>
          <w:b/>
          <w:bCs/>
        </w:rPr>
        <w:t>P2.1</w:t>
      </w:r>
      <w:r>
        <w:t xml:space="preserve"> Ability to change and maintain the status which is visible to the buddies. The application provides a list where the end-user can ch</w:t>
      </w:r>
      <w:r>
        <w:t>oose the new status.</w:t>
      </w:r>
    </w:p>
    <w:p w14:paraId="3E80D0A6" w14:textId="77777777" w:rsidR="00000000" w:rsidRDefault="00AE0390">
      <w:pPr>
        <w:pStyle w:val="a0"/>
        <w:rPr>
          <w:b/>
          <w:bCs/>
        </w:rPr>
      </w:pPr>
    </w:p>
    <w:p w14:paraId="6ED141F9" w14:textId="77777777" w:rsidR="00000000" w:rsidRDefault="00AE0390">
      <w:pPr>
        <w:pStyle w:val="a0"/>
        <w:ind w:firstLine="720"/>
        <w:rPr>
          <w:b/>
          <w:bCs/>
        </w:rPr>
      </w:pPr>
      <w:r>
        <w:rPr>
          <w:b/>
          <w:bCs/>
        </w:rPr>
        <w:t>P3.0 See the presence status of your buddies</w:t>
      </w:r>
    </w:p>
    <w:p w14:paraId="6CDCED35" w14:textId="77777777" w:rsidR="00000000" w:rsidRDefault="00AE0390">
      <w:pPr>
        <w:pStyle w:val="a0"/>
        <w:ind w:left="1440"/>
      </w:pPr>
      <w:r>
        <w:rPr>
          <w:b/>
          <w:bCs/>
        </w:rPr>
        <w:t>P3.1</w:t>
      </w:r>
      <w:r>
        <w:t xml:space="preserve"> The application will display the status of the end-users buddies. </w:t>
      </w:r>
    </w:p>
    <w:p w14:paraId="7284FEEA" w14:textId="77777777" w:rsidR="00000000" w:rsidRDefault="00AE0390">
      <w:pPr>
        <w:pStyle w:val="a0"/>
        <w:ind w:left="1440"/>
      </w:pPr>
      <w:r>
        <w:rPr>
          <w:b/>
          <w:bCs/>
        </w:rPr>
        <w:t xml:space="preserve">P3.2 </w:t>
      </w:r>
      <w:r>
        <w:t>When a buddy changes his status, the application shall update it.</w:t>
      </w:r>
    </w:p>
    <w:p w14:paraId="7334502A" w14:textId="77777777" w:rsidR="00000000" w:rsidRDefault="00AE0390">
      <w:pPr>
        <w:pStyle w:val="a0"/>
      </w:pPr>
    </w:p>
    <w:p w14:paraId="38F45085" w14:textId="77777777" w:rsidR="00000000" w:rsidRDefault="00AE0390">
      <w:pPr>
        <w:pStyle w:val="a0"/>
        <w:ind w:firstLine="720"/>
        <w:rPr>
          <w:b/>
          <w:bCs/>
        </w:rPr>
      </w:pPr>
      <w:r>
        <w:rPr>
          <w:b/>
          <w:bCs/>
        </w:rPr>
        <w:t>P4.0 Own Nickname</w:t>
      </w:r>
    </w:p>
    <w:p w14:paraId="0FC1E280" w14:textId="77777777" w:rsidR="00000000" w:rsidRDefault="00AE0390">
      <w:pPr>
        <w:pStyle w:val="a0"/>
        <w:ind w:left="1440"/>
      </w:pPr>
      <w:r>
        <w:rPr>
          <w:b/>
          <w:bCs/>
        </w:rPr>
        <w:t>P4.1</w:t>
      </w:r>
      <w:r>
        <w:t xml:space="preserve"> The end-user is able t</w:t>
      </w:r>
      <w:r>
        <w:t>o change the nickname with which the user is visible to the buddies.</w:t>
      </w:r>
    </w:p>
    <w:p w14:paraId="1C1AF65C" w14:textId="77777777" w:rsidR="00000000" w:rsidRDefault="00AE0390">
      <w:pPr>
        <w:pStyle w:val="a0"/>
        <w:rPr>
          <w:b/>
          <w:bCs/>
        </w:rPr>
      </w:pPr>
    </w:p>
    <w:p w14:paraId="5169E131" w14:textId="77777777" w:rsidR="00000000" w:rsidRDefault="00AE0390">
      <w:pPr>
        <w:pStyle w:val="a0"/>
        <w:ind w:firstLine="720"/>
        <w:rPr>
          <w:b/>
          <w:bCs/>
        </w:rPr>
      </w:pPr>
      <w:r>
        <w:rPr>
          <w:b/>
          <w:bCs/>
        </w:rPr>
        <w:t>P5.0 Nickname of buddies</w:t>
      </w:r>
    </w:p>
    <w:p w14:paraId="65F0F05C" w14:textId="77777777" w:rsidR="00000000" w:rsidRDefault="00AE0390">
      <w:pPr>
        <w:pStyle w:val="a0"/>
        <w:ind w:left="1440"/>
      </w:pPr>
      <w:r>
        <w:rPr>
          <w:b/>
          <w:bCs/>
        </w:rPr>
        <w:t>P5.1</w:t>
      </w:r>
      <w:r>
        <w:t xml:space="preserve"> Show the nicknames of the end-users buddies on the buddy list. </w:t>
      </w:r>
    </w:p>
    <w:p w14:paraId="6741F846" w14:textId="77777777" w:rsidR="00000000" w:rsidRDefault="00AE0390">
      <w:pPr>
        <w:pStyle w:val="a0"/>
        <w:ind w:left="1440"/>
      </w:pPr>
      <w:r>
        <w:rPr>
          <w:b/>
          <w:bCs/>
        </w:rPr>
        <w:t xml:space="preserve">P5.2 </w:t>
      </w:r>
      <w:r>
        <w:t>The application updates the displayed nick in the contact list when a buddy changes the</w:t>
      </w:r>
      <w:r>
        <w:t xml:space="preserve"> nickname.</w:t>
      </w:r>
    </w:p>
    <w:p w14:paraId="68DE831F" w14:textId="77777777" w:rsidR="00000000" w:rsidRDefault="00AE0390">
      <w:pPr>
        <w:pStyle w:val="a0"/>
        <w:rPr>
          <w:b/>
          <w:bCs/>
        </w:rPr>
      </w:pPr>
    </w:p>
    <w:p w14:paraId="3B593978" w14:textId="77777777" w:rsidR="00000000" w:rsidRDefault="00AE0390">
      <w:pPr>
        <w:pStyle w:val="a0"/>
        <w:ind w:firstLine="720"/>
        <w:rPr>
          <w:b/>
          <w:bCs/>
        </w:rPr>
      </w:pPr>
      <w:r>
        <w:rPr>
          <w:b/>
          <w:bCs/>
        </w:rPr>
        <w:t>P6.0 Appoint an user-defined nickname</w:t>
      </w:r>
    </w:p>
    <w:p w14:paraId="68FE7813" w14:textId="77777777" w:rsidR="00000000" w:rsidRDefault="00AE0390">
      <w:pPr>
        <w:pStyle w:val="a0"/>
        <w:ind w:left="1440"/>
      </w:pPr>
      <w:r>
        <w:rPr>
          <w:b/>
          <w:bCs/>
        </w:rPr>
        <w:t>P6.1</w:t>
      </w:r>
      <w:r>
        <w:t xml:space="preserve"> The application provides the possibility to assign a nickname to a specified buddy; this nickname has preference above the nickname set by the buddy itself.</w:t>
      </w:r>
    </w:p>
    <w:p w14:paraId="055155AF" w14:textId="77777777" w:rsidR="00000000" w:rsidRDefault="00AE0390">
      <w:pPr>
        <w:pStyle w:val="a0"/>
      </w:pPr>
    </w:p>
    <w:p w14:paraId="1C50D9D1" w14:textId="77777777" w:rsidR="00000000" w:rsidRDefault="00AE0390">
      <w:pPr>
        <w:pStyle w:val="a0"/>
        <w:ind w:firstLine="720"/>
        <w:rPr>
          <w:b/>
          <w:bCs/>
        </w:rPr>
      </w:pPr>
      <w:r>
        <w:rPr>
          <w:b/>
          <w:bCs/>
        </w:rPr>
        <w:t>P7.0 Add buddies to your contact list</w:t>
      </w:r>
    </w:p>
    <w:p w14:paraId="64C0E617" w14:textId="77777777" w:rsidR="00000000" w:rsidRDefault="00AE0390">
      <w:pPr>
        <w:pStyle w:val="a0"/>
        <w:ind w:left="720" w:firstLine="720"/>
      </w:pPr>
      <w:r>
        <w:rPr>
          <w:b/>
          <w:bCs/>
        </w:rPr>
        <w:t>P7.1</w:t>
      </w:r>
      <w:r>
        <w:t xml:space="preserve"> </w:t>
      </w:r>
      <w:r>
        <w:t xml:space="preserve">The application provides an option to add a buddy to the buddy list. </w:t>
      </w:r>
    </w:p>
    <w:p w14:paraId="5747DEEA" w14:textId="77777777" w:rsidR="00000000" w:rsidRDefault="00AE0390">
      <w:pPr>
        <w:pStyle w:val="a0"/>
        <w:rPr>
          <w:b/>
          <w:bCs/>
        </w:rPr>
      </w:pPr>
    </w:p>
    <w:p w14:paraId="7B3F99AF" w14:textId="77777777" w:rsidR="00000000" w:rsidRDefault="00AE0390">
      <w:pPr>
        <w:pStyle w:val="a0"/>
        <w:ind w:firstLine="720"/>
        <w:rPr>
          <w:b/>
          <w:bCs/>
        </w:rPr>
      </w:pPr>
      <w:r>
        <w:rPr>
          <w:b/>
          <w:bCs/>
        </w:rPr>
        <w:t>P8.0 Delete buddies from your contact list</w:t>
      </w:r>
    </w:p>
    <w:p w14:paraId="51F7D73E" w14:textId="77777777" w:rsidR="00000000" w:rsidRDefault="00AE0390">
      <w:pPr>
        <w:pStyle w:val="a0"/>
        <w:ind w:left="720" w:firstLine="720"/>
      </w:pPr>
      <w:r>
        <w:rPr>
          <w:b/>
          <w:bCs/>
        </w:rPr>
        <w:t>P8.1</w:t>
      </w:r>
      <w:r>
        <w:t xml:space="preserve"> The application has an option to delete a buddy from the buddy list.</w:t>
      </w:r>
    </w:p>
    <w:p w14:paraId="2C094B5A" w14:textId="77777777" w:rsidR="00000000" w:rsidRDefault="00AE0390">
      <w:pPr>
        <w:pStyle w:val="a0"/>
      </w:pPr>
    </w:p>
    <w:p w14:paraId="7B9C8FC3" w14:textId="77777777" w:rsidR="00000000" w:rsidRDefault="00AE0390">
      <w:pPr>
        <w:pStyle w:val="a0"/>
        <w:ind w:firstLine="720"/>
        <w:rPr>
          <w:b/>
          <w:bCs/>
        </w:rPr>
      </w:pPr>
      <w:r>
        <w:rPr>
          <w:b/>
          <w:bCs/>
        </w:rPr>
        <w:t>P9.0 Blocking a buddy</w:t>
      </w:r>
    </w:p>
    <w:p w14:paraId="40442466" w14:textId="77777777" w:rsidR="00000000" w:rsidRDefault="00AE0390">
      <w:pPr>
        <w:pStyle w:val="a0"/>
        <w:ind w:left="1440"/>
      </w:pPr>
      <w:r>
        <w:rPr>
          <w:b/>
          <w:bCs/>
        </w:rPr>
        <w:t>P9.1</w:t>
      </w:r>
      <w:r>
        <w:t xml:space="preserve"> The application has an option to block c</w:t>
      </w:r>
      <w:r>
        <w:t>ertain buddies.</w:t>
      </w:r>
    </w:p>
    <w:p w14:paraId="113540F0" w14:textId="77777777" w:rsidR="00000000" w:rsidRDefault="00AE0390">
      <w:pPr>
        <w:pStyle w:val="3"/>
      </w:pPr>
      <w:bookmarkStart w:id="94" w:name="_Toc67449700"/>
      <w:bookmarkStart w:id="95" w:name="_Toc67449724"/>
      <w:r>
        <w:t>Messaging</w:t>
      </w:r>
      <w:bookmarkEnd w:id="94"/>
      <w:bookmarkEnd w:id="95"/>
    </w:p>
    <w:p w14:paraId="4308EF89" w14:textId="77777777" w:rsidR="00000000" w:rsidRDefault="00AE0390">
      <w:pPr>
        <w:pStyle w:val="a0"/>
        <w:ind w:firstLine="720"/>
        <w:rPr>
          <w:b/>
          <w:bCs/>
        </w:rPr>
      </w:pPr>
      <w:r>
        <w:rPr>
          <w:b/>
          <w:bCs/>
        </w:rPr>
        <w:t>M1.0 Incoming message notification</w:t>
      </w:r>
    </w:p>
    <w:p w14:paraId="48DA2506" w14:textId="77777777" w:rsidR="00000000" w:rsidRDefault="00AE0390">
      <w:pPr>
        <w:pStyle w:val="a0"/>
        <w:ind w:left="1440"/>
      </w:pPr>
      <w:r>
        <w:rPr>
          <w:b/>
          <w:bCs/>
        </w:rPr>
        <w:t>M1.1</w:t>
      </w:r>
      <w:r>
        <w:t xml:space="preserve"> The application has a visible notification when an incoming message is received.</w:t>
      </w:r>
    </w:p>
    <w:p w14:paraId="73CB313E" w14:textId="77777777" w:rsidR="00000000" w:rsidRDefault="00AE0390">
      <w:pPr>
        <w:pStyle w:val="a0"/>
        <w:ind w:left="360"/>
        <w:rPr>
          <w:b/>
          <w:bCs/>
        </w:rPr>
      </w:pPr>
    </w:p>
    <w:p w14:paraId="552CFE19" w14:textId="77777777" w:rsidR="00000000" w:rsidRDefault="00AE0390">
      <w:pPr>
        <w:pStyle w:val="a0"/>
        <w:ind w:firstLine="720"/>
        <w:rPr>
          <w:b/>
          <w:bCs/>
        </w:rPr>
      </w:pPr>
      <w:r>
        <w:rPr>
          <w:b/>
          <w:bCs/>
        </w:rPr>
        <w:t>M2.0 Read incoming messages</w:t>
      </w:r>
    </w:p>
    <w:p w14:paraId="3A1CF88C" w14:textId="77777777" w:rsidR="00000000" w:rsidRDefault="00AE0390">
      <w:pPr>
        <w:pStyle w:val="a0"/>
        <w:ind w:left="720" w:firstLine="720"/>
      </w:pPr>
      <w:r>
        <w:rPr>
          <w:b/>
          <w:bCs/>
        </w:rPr>
        <w:t>M2.1</w:t>
      </w:r>
      <w:r>
        <w:t xml:space="preserve"> Show incoming messages on the screen.</w:t>
      </w:r>
    </w:p>
    <w:p w14:paraId="0477E92E" w14:textId="77777777" w:rsidR="00000000" w:rsidRDefault="00AE0390">
      <w:pPr>
        <w:pStyle w:val="a0"/>
        <w:rPr>
          <w:b/>
          <w:bCs/>
        </w:rPr>
      </w:pPr>
    </w:p>
    <w:p w14:paraId="073946C8" w14:textId="77777777" w:rsidR="00000000" w:rsidRDefault="00AE0390">
      <w:pPr>
        <w:pStyle w:val="a0"/>
        <w:ind w:firstLine="720"/>
        <w:rPr>
          <w:b/>
          <w:bCs/>
        </w:rPr>
      </w:pPr>
      <w:r>
        <w:rPr>
          <w:b/>
          <w:bCs/>
        </w:rPr>
        <w:t>M3.0 Write a message</w:t>
      </w:r>
    </w:p>
    <w:p w14:paraId="3B5D1B8E" w14:textId="77777777" w:rsidR="00000000" w:rsidRDefault="00AE0390">
      <w:pPr>
        <w:pStyle w:val="a0"/>
        <w:ind w:left="720" w:firstLine="720"/>
      </w:pPr>
      <w:r>
        <w:rPr>
          <w:b/>
          <w:bCs/>
        </w:rPr>
        <w:t>M3.1</w:t>
      </w:r>
      <w:r>
        <w:t xml:space="preserve"> Possibilit</w:t>
      </w:r>
      <w:r>
        <w:t>y to create a message and send it to a buddy.</w:t>
      </w:r>
    </w:p>
    <w:p w14:paraId="7DF6F990" w14:textId="77777777" w:rsidR="00000000" w:rsidRDefault="00AE0390">
      <w:pPr>
        <w:pStyle w:val="a0"/>
      </w:pPr>
    </w:p>
    <w:p w14:paraId="06D1077F" w14:textId="77777777" w:rsidR="00000000" w:rsidRDefault="00AE0390">
      <w:pPr>
        <w:pStyle w:val="a0"/>
        <w:ind w:firstLine="720"/>
        <w:rPr>
          <w:b/>
          <w:bCs/>
        </w:rPr>
      </w:pPr>
      <w:r>
        <w:rPr>
          <w:b/>
          <w:bCs/>
        </w:rPr>
        <w:t>M4.0 Emoticons in messages</w:t>
      </w:r>
    </w:p>
    <w:p w14:paraId="1C19421F" w14:textId="77777777" w:rsidR="00000000" w:rsidRDefault="00AE0390">
      <w:pPr>
        <w:pStyle w:val="a0"/>
        <w:ind w:left="1440"/>
      </w:pPr>
      <w:r>
        <w:rPr>
          <w:b/>
          <w:bCs/>
        </w:rPr>
        <w:t>M4.1</w:t>
      </w:r>
      <w:r>
        <w:t xml:space="preserve"> Show emoticons in incoming and outgoing messages. </w:t>
      </w:r>
    </w:p>
    <w:p w14:paraId="100A4E78" w14:textId="77777777" w:rsidR="00000000" w:rsidRDefault="00AE0390">
      <w:pPr>
        <w:pStyle w:val="a0"/>
        <w:ind w:left="1440"/>
      </w:pPr>
      <w:r>
        <w:rPr>
          <w:b/>
          <w:bCs/>
        </w:rPr>
        <w:t xml:space="preserve">M4.2 </w:t>
      </w:r>
      <w:r>
        <w:t>Display a list of emoticons to choose from when the user wants to include an emoticon in the message he is writing.</w:t>
      </w:r>
    </w:p>
    <w:p w14:paraId="767115B3" w14:textId="77777777" w:rsidR="00000000" w:rsidRDefault="00AE0390">
      <w:pPr>
        <w:pStyle w:val="a0"/>
        <w:rPr>
          <w:b/>
          <w:bCs/>
        </w:rPr>
      </w:pPr>
    </w:p>
    <w:p w14:paraId="6B5A7880" w14:textId="77777777" w:rsidR="00000000" w:rsidRDefault="00AE0390">
      <w:pPr>
        <w:pStyle w:val="a0"/>
        <w:ind w:firstLine="720"/>
        <w:rPr>
          <w:b/>
          <w:bCs/>
        </w:rPr>
      </w:pPr>
      <w:r>
        <w:rPr>
          <w:b/>
          <w:bCs/>
        </w:rPr>
        <w:t>M5.0</w:t>
      </w:r>
      <w:r>
        <w:rPr>
          <w:b/>
          <w:bCs/>
        </w:rPr>
        <w:t xml:space="preserve"> Show (session) history</w:t>
      </w:r>
    </w:p>
    <w:p w14:paraId="08CDA5BD" w14:textId="77777777" w:rsidR="00000000" w:rsidRDefault="00AE0390">
      <w:pPr>
        <w:pStyle w:val="a0"/>
        <w:ind w:left="1440"/>
      </w:pPr>
      <w:r>
        <w:rPr>
          <w:b/>
          <w:bCs/>
        </w:rPr>
        <w:t>M5.1</w:t>
      </w:r>
      <w:r>
        <w:t xml:space="preserve"> Show the history of messages sent and received in the current chat session.</w:t>
      </w:r>
    </w:p>
    <w:p w14:paraId="545BF20A" w14:textId="77777777" w:rsidR="00000000" w:rsidRDefault="00AE0390">
      <w:pPr>
        <w:pStyle w:val="a0"/>
        <w:rPr>
          <w:b/>
          <w:bCs/>
        </w:rPr>
      </w:pPr>
    </w:p>
    <w:p w14:paraId="6661542E" w14:textId="77777777" w:rsidR="00000000" w:rsidRDefault="00AE0390">
      <w:pPr>
        <w:pStyle w:val="a0"/>
        <w:ind w:firstLine="720"/>
        <w:rPr>
          <w:b/>
          <w:bCs/>
        </w:rPr>
      </w:pPr>
      <w:r>
        <w:rPr>
          <w:b/>
          <w:bCs/>
        </w:rPr>
        <w:t>M6.0 Group conversation</w:t>
      </w:r>
    </w:p>
    <w:p w14:paraId="3EE74DCA" w14:textId="77777777" w:rsidR="00000000" w:rsidRDefault="00AE0390">
      <w:pPr>
        <w:pStyle w:val="a0"/>
        <w:ind w:left="720" w:firstLine="720"/>
      </w:pPr>
      <w:r>
        <w:rPr>
          <w:b/>
          <w:bCs/>
        </w:rPr>
        <w:t>M6.1</w:t>
      </w:r>
      <w:r>
        <w:t xml:space="preserve"> Chat with multiple buddies together.</w:t>
      </w:r>
    </w:p>
    <w:p w14:paraId="4AA0197F" w14:textId="77777777" w:rsidR="00000000" w:rsidRDefault="00AE0390" w:rsidP="00AE0390">
      <w:pPr>
        <w:pStyle w:val="3"/>
        <w:numPr>
          <w:ilvl w:val="2"/>
          <w:numId w:val="10"/>
        </w:numPr>
      </w:pPr>
      <w:bookmarkStart w:id="96" w:name="_Toc67449701"/>
      <w:bookmarkStart w:id="97" w:name="_Toc67449725"/>
      <w:r>
        <w:t>Miscellaneous</w:t>
      </w:r>
      <w:bookmarkEnd w:id="96"/>
      <w:bookmarkEnd w:id="97"/>
    </w:p>
    <w:p w14:paraId="7AFEF22D" w14:textId="77777777" w:rsidR="00000000" w:rsidRDefault="00AE0390">
      <w:pPr>
        <w:pStyle w:val="a0"/>
        <w:ind w:firstLine="720"/>
        <w:rPr>
          <w:b/>
          <w:bCs/>
        </w:rPr>
      </w:pPr>
      <w:r>
        <w:rPr>
          <w:b/>
          <w:bCs/>
        </w:rPr>
        <w:t>D1.0 TV program</w:t>
      </w:r>
    </w:p>
    <w:p w14:paraId="219DAEC5" w14:textId="77777777" w:rsidR="00000000" w:rsidRDefault="00AE0390">
      <w:pPr>
        <w:pStyle w:val="a0"/>
        <w:ind w:left="1440"/>
      </w:pPr>
      <w:r>
        <w:rPr>
          <w:b/>
          <w:bCs/>
        </w:rPr>
        <w:t>D1.1</w:t>
      </w:r>
      <w:r>
        <w:t xml:space="preserve"> Ability to request the TV program / channel to wh</w:t>
      </w:r>
      <w:r>
        <w:t>ich the end-users online buddy is watching at the moment.</w:t>
      </w:r>
    </w:p>
    <w:p w14:paraId="39469050" w14:textId="77777777" w:rsidR="00000000" w:rsidRDefault="00AE0390">
      <w:pPr>
        <w:pStyle w:val="a0"/>
        <w:ind w:left="720"/>
        <w:rPr>
          <w:b/>
          <w:bCs/>
        </w:rPr>
      </w:pPr>
    </w:p>
    <w:p w14:paraId="631B113F" w14:textId="77777777" w:rsidR="00000000" w:rsidRDefault="00AE0390">
      <w:pPr>
        <w:pStyle w:val="a0"/>
        <w:ind w:firstLine="720"/>
        <w:rPr>
          <w:b/>
          <w:bCs/>
        </w:rPr>
      </w:pPr>
      <w:r>
        <w:rPr>
          <w:b/>
          <w:bCs/>
        </w:rPr>
        <w:t>D2.0 New mail notification</w:t>
      </w:r>
    </w:p>
    <w:p w14:paraId="207182F8" w14:textId="77777777" w:rsidR="00000000" w:rsidRDefault="00AE0390">
      <w:pPr>
        <w:pStyle w:val="a0"/>
        <w:ind w:left="1440"/>
      </w:pPr>
      <w:r>
        <w:rPr>
          <w:b/>
          <w:bCs/>
        </w:rPr>
        <w:t>D2.1</w:t>
      </w:r>
      <w:r>
        <w:t xml:space="preserve"> Show a notification when there is new e-mail at the users hotmail inbox.</w:t>
      </w:r>
    </w:p>
    <w:p w14:paraId="3DBA18D8" w14:textId="77777777" w:rsidR="00000000" w:rsidRDefault="00AE0390">
      <w:pPr>
        <w:pStyle w:val="a0"/>
        <w:rPr>
          <w:b/>
          <w:bCs/>
        </w:rPr>
      </w:pPr>
    </w:p>
    <w:p w14:paraId="2757EB84" w14:textId="77777777" w:rsidR="00000000" w:rsidRDefault="00AE0390">
      <w:pPr>
        <w:pStyle w:val="a0"/>
        <w:ind w:firstLine="720"/>
        <w:rPr>
          <w:b/>
          <w:bCs/>
        </w:rPr>
      </w:pPr>
      <w:r>
        <w:rPr>
          <w:b/>
          <w:bCs/>
        </w:rPr>
        <w:t xml:space="preserve">D3.0 Check your hotmail account </w:t>
      </w:r>
    </w:p>
    <w:p w14:paraId="72F2E0A5" w14:textId="77777777" w:rsidR="00000000" w:rsidRDefault="00AE0390">
      <w:pPr>
        <w:pStyle w:val="a0"/>
        <w:ind w:left="720" w:firstLine="720"/>
      </w:pPr>
      <w:r>
        <w:rPr>
          <w:b/>
          <w:bCs/>
        </w:rPr>
        <w:t>D3.1</w:t>
      </w:r>
      <w:r>
        <w:t xml:space="preserve"> Display the inbox of the users Hotmail account</w:t>
      </w:r>
    </w:p>
    <w:p w14:paraId="6AA114E5" w14:textId="77777777" w:rsidR="00000000" w:rsidRDefault="00AE0390">
      <w:pPr>
        <w:pStyle w:val="a0"/>
        <w:ind w:left="720" w:firstLine="720"/>
      </w:pPr>
      <w:r>
        <w:rPr>
          <w:b/>
          <w:bCs/>
        </w:rPr>
        <w:t xml:space="preserve">D3.2 </w:t>
      </w:r>
      <w:r>
        <w:t>S</w:t>
      </w:r>
      <w:r>
        <w:t>how e-mails from the users Hotmail account on the screen.</w:t>
      </w:r>
    </w:p>
    <w:p w14:paraId="40AB983E" w14:textId="77777777" w:rsidR="00000000" w:rsidRDefault="00AE0390">
      <w:pPr>
        <w:pStyle w:val="a0"/>
        <w:rPr>
          <w:b/>
          <w:bCs/>
        </w:rPr>
      </w:pPr>
    </w:p>
    <w:p w14:paraId="11FC5074" w14:textId="77777777" w:rsidR="00000000" w:rsidRDefault="00AE0390">
      <w:pPr>
        <w:pStyle w:val="a0"/>
        <w:ind w:firstLine="720"/>
        <w:rPr>
          <w:b/>
          <w:bCs/>
        </w:rPr>
      </w:pPr>
      <w:r>
        <w:rPr>
          <w:b/>
          <w:bCs/>
        </w:rPr>
        <w:t>D4.0 Play games</w:t>
      </w:r>
    </w:p>
    <w:p w14:paraId="17A72206" w14:textId="77777777" w:rsidR="00000000" w:rsidRDefault="00AE0390">
      <w:pPr>
        <w:pStyle w:val="a0"/>
        <w:ind w:left="720" w:firstLine="720"/>
      </w:pPr>
      <w:r>
        <w:rPr>
          <w:b/>
          <w:bCs/>
        </w:rPr>
        <w:t>D4.1</w:t>
      </w:r>
      <w:r>
        <w:t xml:space="preserve"> Play games with online buddies.</w:t>
      </w:r>
    </w:p>
    <w:p w14:paraId="01D0F648" w14:textId="77777777" w:rsidR="00000000" w:rsidRDefault="00AE0390">
      <w:pPr>
        <w:pStyle w:val="a0"/>
      </w:pPr>
    </w:p>
    <w:p w14:paraId="4884E12D" w14:textId="77777777" w:rsidR="00000000" w:rsidRDefault="00AE0390">
      <w:pPr>
        <w:pStyle w:val="1"/>
      </w:pPr>
      <w:bookmarkStart w:id="98" w:name="_Ref463926042"/>
      <w:bookmarkStart w:id="99" w:name="_Toc67449702"/>
      <w:bookmarkStart w:id="100" w:name="_Toc67449726"/>
      <w:r>
        <w:t>External interface requirements</w:t>
      </w:r>
      <w:bookmarkEnd w:id="98"/>
      <w:bookmarkEnd w:id="99"/>
      <w:bookmarkEnd w:id="100"/>
    </w:p>
    <w:p w14:paraId="2CBF5DF5" w14:textId="77777777" w:rsidR="00000000" w:rsidRDefault="00AE0390">
      <w:pPr>
        <w:pStyle w:val="2"/>
      </w:pPr>
      <w:bookmarkStart w:id="101" w:name="_Toc67449703"/>
      <w:bookmarkStart w:id="102" w:name="_Toc67449727"/>
      <w:r>
        <w:t>Physical devices</w:t>
      </w:r>
      <w:bookmarkEnd w:id="101"/>
      <w:bookmarkEnd w:id="102"/>
    </w:p>
    <w:p w14:paraId="44844BFB" w14:textId="77777777" w:rsidR="00000000" w:rsidRDefault="00AE0390">
      <w:pPr>
        <w:pStyle w:val="Explanationtext"/>
      </w:pPr>
      <w:r>
        <w:t xml:space="preserve">Define the actual input and output devices of the product, typically represented by a picture </w:t>
      </w:r>
      <w:r>
        <w:t>of the layout of the device.</w:t>
      </w:r>
    </w:p>
    <w:p w14:paraId="2263BD11" w14:textId="77777777" w:rsidR="00000000" w:rsidRDefault="00AE0390">
      <w:pPr>
        <w:pStyle w:val="Explanationtext"/>
      </w:pPr>
      <w:r>
        <w:t>Examples of input devices are: remote control, mouse, and local keypad.</w:t>
      </w:r>
    </w:p>
    <w:p w14:paraId="675909B1" w14:textId="77777777" w:rsidR="00000000" w:rsidRDefault="00AE0390">
      <w:pPr>
        <w:pStyle w:val="Explanationtext"/>
      </w:pPr>
      <w:r>
        <w:t>Examples of output devices are: LCD, TV screen, LED.</w:t>
      </w:r>
    </w:p>
    <w:p w14:paraId="5DD5C74E" w14:textId="77777777" w:rsidR="00000000" w:rsidRDefault="00AE0390">
      <w:pPr>
        <w:pStyle w:val="a0"/>
      </w:pPr>
      <w:r>
        <w:t>Input device: Remote control and maybe a wireless keyboard.</w:t>
      </w:r>
    </w:p>
    <w:p w14:paraId="6D4BECC6" w14:textId="77777777" w:rsidR="00000000" w:rsidRDefault="00AE0390">
      <w:pPr>
        <w:pStyle w:val="a0"/>
      </w:pPr>
      <w:r>
        <w:t>Output device: TV screen.</w:t>
      </w:r>
    </w:p>
    <w:p w14:paraId="14C76849" w14:textId="77777777" w:rsidR="00000000" w:rsidRDefault="00AE0390">
      <w:pPr>
        <w:pStyle w:val="a0"/>
      </w:pPr>
    </w:p>
    <w:p w14:paraId="40F871D7" w14:textId="77777777" w:rsidR="00000000" w:rsidRDefault="00AE0390">
      <w:pPr>
        <w:pStyle w:val="2"/>
        <w:numPr>
          <w:numberingChange w:id="103" w:author="Unknown" w:date="2001-06-20T14:51:00Z" w:original="%1:8:0:.%2:2:0:"/>
        </w:numPr>
      </w:pPr>
      <w:bookmarkStart w:id="104" w:name="_Ref466100459"/>
      <w:bookmarkStart w:id="105" w:name="_Ref466100861"/>
      <w:bookmarkStart w:id="106" w:name="_Toc67449704"/>
      <w:bookmarkStart w:id="107" w:name="_Toc67449728"/>
      <w:r>
        <w:t>Communication i</w:t>
      </w:r>
      <w:r>
        <w:t>nterfaces</w:t>
      </w:r>
      <w:bookmarkEnd w:id="104"/>
      <w:bookmarkEnd w:id="105"/>
      <w:bookmarkEnd w:id="106"/>
      <w:bookmarkEnd w:id="107"/>
    </w:p>
    <w:p w14:paraId="16341D39" w14:textId="77777777" w:rsidR="00000000" w:rsidRDefault="00AE0390">
      <w:pPr>
        <w:pStyle w:val="Explanationtext"/>
      </w:pPr>
      <w:r>
        <w:t xml:space="preserve">Describe the external protocols that are used in connecting the product to its environment (see also </w:t>
      </w:r>
      <w:r>
        <w:fldChar w:fldCharType="begin"/>
      </w:r>
      <w:r>
        <w:instrText xml:space="preserve"> REF _Ref463862559 \r \h </w:instrText>
      </w:r>
      <w:r>
        <w:fldChar w:fldCharType="separate"/>
      </w:r>
      <w:r>
        <w:t>2.1</w:t>
      </w:r>
      <w:r>
        <w:fldChar w:fldCharType="end"/>
      </w:r>
      <w:r>
        <w:t>). For standard protocols, use a reference and describe what is supported of the standard. For proprietary protoc</w:t>
      </w:r>
      <w:r>
        <w:t>ols, define the protocol itself. (Often, the protocol definition is described in a separate document; in that case include a reference here.)</w:t>
      </w:r>
    </w:p>
    <w:p w14:paraId="6851DE8F" w14:textId="77777777" w:rsidR="00000000" w:rsidRDefault="00AE0390">
      <w:pPr>
        <w:pStyle w:val="a0"/>
      </w:pPr>
      <w:r>
        <w:t>The used protocol for communication is the .NET messenger service protocol. The used version of this protocol will</w:t>
      </w:r>
      <w:r>
        <w:t xml:space="preserve"> be MSNPv8 which is the standard protocol at this moment.</w:t>
      </w:r>
    </w:p>
    <w:p w14:paraId="27D3FF66" w14:textId="77777777" w:rsidR="00000000" w:rsidRDefault="00AE0390">
      <w:pPr>
        <w:pStyle w:val="2"/>
        <w:numPr>
          <w:numberingChange w:id="108" w:author="Unknown" w:date="2001-06-20T15:03:00Z" w:original="%1:8:0:.%2:3:0:"/>
        </w:numPr>
      </w:pPr>
      <w:bookmarkStart w:id="109" w:name="_Ref466176310"/>
      <w:bookmarkStart w:id="110" w:name="_Toc67449705"/>
      <w:bookmarkStart w:id="111" w:name="_Toc67449729"/>
      <w:r>
        <w:t>Data requirements</w:t>
      </w:r>
      <w:bookmarkEnd w:id="109"/>
      <w:bookmarkEnd w:id="110"/>
      <w:bookmarkEnd w:id="111"/>
    </w:p>
    <w:p w14:paraId="0AF9B1AB" w14:textId="77777777" w:rsidR="00000000" w:rsidRDefault="00AE0390">
      <w:pPr>
        <w:pStyle w:val="Explanationtext"/>
      </w:pPr>
      <w:r>
        <w:t>Describe the external data that is interfacing to the system. This can be a database or a data stream format. (Often, the data description is defined in a separate document; in tha</w:t>
      </w:r>
      <w:r>
        <w:t>t case include a reference here.)</w:t>
      </w:r>
    </w:p>
    <w:p w14:paraId="282196C8" w14:textId="77777777" w:rsidR="00000000" w:rsidRDefault="00AE0390">
      <w:pPr>
        <w:pStyle w:val="a0"/>
      </w:pPr>
      <w:r>
        <w:t>Not applicable.</w:t>
      </w:r>
    </w:p>
    <w:p w14:paraId="2BA25032" w14:textId="77777777" w:rsidR="00000000" w:rsidRDefault="00AE0390" w:rsidP="00AE0390">
      <w:pPr>
        <w:pStyle w:val="Explanationtext"/>
        <w:numPr>
          <w:ilvl w:val="0"/>
          <w:numId w:val="4"/>
        </w:numPr>
      </w:pPr>
      <w:r>
        <w:t>Non-functional requirements are typically requirements in the area of e.g. performance, reliability and maintainability. They often have a system wide character and cannot be attached to a specific function</w:t>
      </w:r>
      <w:r>
        <w:t xml:space="preserve">al requirement. (This also holds for section </w:t>
      </w:r>
      <w:r>
        <w:fldChar w:fldCharType="begin"/>
      </w:r>
      <w:r>
        <w:instrText xml:space="preserve"> REF _Ref466170710 \r \h </w:instrText>
      </w:r>
      <w:r>
        <w:fldChar w:fldCharType="separate"/>
      </w:r>
      <w:r>
        <w:t>2.4</w:t>
      </w:r>
      <w:r>
        <w:fldChar w:fldCharType="end"/>
      </w:r>
      <w:r>
        <w:t>.) Make sure that the requirements are measurable; e.g. “maintainability is important” is not a requirement.</w:t>
      </w:r>
    </w:p>
    <w:p w14:paraId="0CEB6A54" w14:textId="77777777" w:rsidR="00000000" w:rsidRDefault="00AE0390" w:rsidP="00AE0390">
      <w:pPr>
        <w:pStyle w:val="Explanationtext"/>
        <w:numPr>
          <w:ilvl w:val="0"/>
          <w:numId w:val="4"/>
        </w:numPr>
        <w:tabs>
          <w:tab w:val="left" w:pos="8910"/>
        </w:tabs>
        <w:spacing w:after="120"/>
      </w:pPr>
      <w:r>
        <w:t>The following list defines possibly relevant product quality attribute</w:t>
      </w:r>
      <w:r>
        <w:t>s:</w:t>
      </w:r>
    </w:p>
    <w:p w14:paraId="3E5ADC07" w14:textId="77777777" w:rsidR="00000000" w:rsidRDefault="00AE0390" w:rsidP="00AE0390">
      <w:pPr>
        <w:pStyle w:val="Explanationtext"/>
        <w:numPr>
          <w:ilvl w:val="0"/>
          <w:numId w:val="4"/>
        </w:numPr>
        <w:tabs>
          <w:tab w:val="left" w:pos="8910"/>
        </w:tabs>
        <w:spacing w:after="120"/>
      </w:pPr>
      <w:r>
        <w:t>This list is to be used as a checklist to derive the non-functional requirements.</w:t>
      </w:r>
    </w:p>
    <w:p w14:paraId="3EB7C545" w14:textId="77777777" w:rsidR="00000000" w:rsidRDefault="00AE0390" w:rsidP="00AE0390">
      <w:pPr>
        <w:pStyle w:val="Explanationtext"/>
        <w:numPr>
          <w:ilvl w:val="0"/>
          <w:numId w:val="5"/>
        </w:numPr>
      </w:pPr>
      <w:r>
        <w:t>Preferably, do not use the complete list of attributes as a table of contents. Do not extensively discuss or incorporate those attributes that are regarded less relevant f</w:t>
      </w:r>
      <w:r>
        <w:t>or the application.</w:t>
      </w:r>
    </w:p>
    <w:p w14:paraId="2B17C1E8" w14:textId="77777777" w:rsidR="00AE0390" w:rsidRDefault="00AE0390" w:rsidP="00AE0390">
      <w:pPr>
        <w:pStyle w:val="Explanationtext"/>
        <w:numPr>
          <w:ilvl w:val="0"/>
          <w:numId w:val="5"/>
        </w:numPr>
      </w:pPr>
      <w:r>
        <w:t xml:space="preserve">Note that some product quality attributes might result in functional requirements (e.g. security can be realised with a password mechanism, usability is often implicitly included in section </w:t>
      </w:r>
      <w:r>
        <w:fldChar w:fldCharType="begin"/>
      </w:r>
      <w:r>
        <w:instrText xml:space="preserve"> REF _Ref463863112 \r \h </w:instrText>
      </w:r>
      <w:r>
        <w:fldChar w:fldCharType="separate"/>
      </w:r>
      <w:r>
        <w:rPr>
          <w:b/>
          <w:bCs/>
          <w:lang w:val="en-US"/>
        </w:rPr>
        <w:t>Error! Reference so</w:t>
      </w:r>
      <w:r>
        <w:rPr>
          <w:b/>
          <w:bCs/>
          <w:lang w:val="en-US"/>
        </w:rPr>
        <w:t>urce not found.</w:t>
      </w:r>
      <w:r>
        <w:fldChar w:fldCharType="end"/>
      </w:r>
      <w:r>
        <w:t xml:space="preserve">, time-behaviour requirements can be addressed specifically per functional requirement). These are typically described in the other chapters of this document. In that case, a reference from this chapter to the other chapters can be useful, </w:t>
      </w:r>
      <w:r>
        <w:t>to understand how the quality attribute is achieved with functional requirements.</w:t>
      </w:r>
      <w:bookmarkEnd w:id="40"/>
      <w:bookmarkEnd w:id="41"/>
    </w:p>
    <w:sectPr w:rsidR="00AE0390">
      <w:pgSz w:w="11907" w:h="16840" w:code="9"/>
      <w:pgMar w:top="1134" w:right="737" w:bottom="1440" w:left="1219" w:header="567" w:footer="318" w:gutter="652"/>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76582" w14:textId="77777777" w:rsidR="00AE0390" w:rsidRDefault="00AE0390">
      <w:r>
        <w:separator/>
      </w:r>
    </w:p>
  </w:endnote>
  <w:endnote w:type="continuationSeparator" w:id="0">
    <w:p w14:paraId="42E2D76E" w14:textId="77777777" w:rsidR="00AE0390" w:rsidRDefault="00AE0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56EB1" w14:textId="77777777" w:rsidR="00000000" w:rsidRDefault="00AE0390">
    <w:bookmarkStart w:id="17" w:name="Section_Footer2NonDepartmental"/>
  </w:p>
  <w:tbl>
    <w:tblPr>
      <w:tblW w:w="0" w:type="auto"/>
      <w:tblBorders>
        <w:top w:val="single" w:sz="6" w:space="0" w:color="auto"/>
      </w:tblBorders>
      <w:tblLayout w:type="fixed"/>
      <w:tblCellMar>
        <w:left w:w="107" w:type="dxa"/>
        <w:right w:w="107" w:type="dxa"/>
      </w:tblCellMar>
      <w:tblLook w:val="0000" w:firstRow="0" w:lastRow="0" w:firstColumn="0" w:lastColumn="0" w:noHBand="0" w:noVBand="0"/>
    </w:tblPr>
    <w:tblGrid>
      <w:gridCol w:w="3509"/>
      <w:gridCol w:w="3978"/>
      <w:gridCol w:w="1963"/>
    </w:tblGrid>
    <w:tr w:rsidR="00000000" w14:paraId="7CDB8CC0" w14:textId="77777777">
      <w:tblPrEx>
        <w:tblCellMar>
          <w:top w:w="0" w:type="dxa"/>
          <w:bottom w:w="0" w:type="dxa"/>
        </w:tblCellMar>
      </w:tblPrEx>
      <w:tc>
        <w:tcPr>
          <w:tcW w:w="3509" w:type="dxa"/>
        </w:tcPr>
        <w:p w14:paraId="61845CF5" w14:textId="77777777" w:rsidR="00000000" w:rsidRDefault="00AE0390">
          <w:pPr>
            <w:pStyle w:val="a0"/>
          </w:pPr>
          <w:r>
            <w:rPr>
              <w:spacing w:val="-2"/>
            </w:rPr>
            <w:t xml:space="preserve">© Philips Electronics N.V. </w:t>
          </w:r>
          <w:r>
            <w:fldChar w:fldCharType="begin"/>
          </w:r>
          <w:r>
            <w:instrText xml:space="preserve"> SAVEDATE \@"yyyy" \* MERGEFORMAT </w:instrText>
          </w:r>
          <w:r>
            <w:fldChar w:fldCharType="separate"/>
          </w:r>
          <w:r w:rsidR="00E71880">
            <w:rPr>
              <w:noProof/>
            </w:rPr>
            <w:t>2004</w:t>
          </w:r>
          <w:r>
            <w:fldChar w:fldCharType="end"/>
          </w:r>
        </w:p>
      </w:tc>
      <w:tc>
        <w:tcPr>
          <w:tcW w:w="3978" w:type="dxa"/>
        </w:tcPr>
        <w:p w14:paraId="2DEF08FC" w14:textId="77777777" w:rsidR="00000000" w:rsidRDefault="00AE0390">
          <w:pPr>
            <w:pStyle w:val="a0"/>
            <w:jc w:val="center"/>
          </w:pPr>
          <w:bookmarkStart w:id="18" w:name="Footer2_DeptName"/>
          <w:r>
            <w:t>Philips Digital Systems Laboratories</w:t>
          </w:r>
          <w:bookmarkEnd w:id="18"/>
          <w:r>
            <w:fldChar w:fldCharType="begin"/>
          </w:r>
          <w:r>
            <w:instrText xml:space="preserve">  </w:instrText>
          </w:r>
          <w:r>
            <w:fldChar w:fldCharType="end"/>
          </w:r>
        </w:p>
      </w:tc>
      <w:tc>
        <w:tcPr>
          <w:tcW w:w="1963" w:type="dxa"/>
        </w:tcPr>
        <w:p w14:paraId="46386731" w14:textId="77777777" w:rsidR="00000000" w:rsidRDefault="00AE0390">
          <w:pPr>
            <w:pStyle w:val="a0"/>
            <w:jc w:val="right"/>
          </w:pPr>
          <w:r>
            <w:rPr>
              <w:spacing w:val="-2"/>
            </w:rPr>
            <w:t xml:space="preserve">Page </w:t>
          </w:r>
          <w:r>
            <w:rPr>
              <w:spacing w:val="-2"/>
            </w:rPr>
            <w:fldChar w:fldCharType="begin"/>
          </w:r>
          <w:r>
            <w:rPr>
              <w:spacing w:val="-2"/>
            </w:rPr>
            <w:instrText>page \* arabic</w:instrText>
          </w:r>
          <w:r>
            <w:rPr>
              <w:spacing w:val="-2"/>
            </w:rPr>
            <w:fldChar w:fldCharType="separate"/>
          </w:r>
          <w:r>
            <w:rPr>
              <w:noProof/>
              <w:spacing w:val="-2"/>
            </w:rPr>
            <w:t>3</w:t>
          </w:r>
          <w:r>
            <w:rPr>
              <w:spacing w:val="-2"/>
            </w:rPr>
            <w:fldChar w:fldCharType="end"/>
          </w:r>
          <w:r>
            <w:rPr>
              <w:spacing w:val="-2"/>
            </w:rPr>
            <w:t xml:space="preserve"> of </w:t>
          </w:r>
          <w:r>
            <w:rPr>
              <w:spacing w:val="-2"/>
            </w:rPr>
            <w:fldChar w:fldCharType="begin"/>
          </w:r>
          <w:r>
            <w:rPr>
              <w:spacing w:val="-2"/>
            </w:rPr>
            <w:instrText xml:space="preserve"> NUMPAGES  \* MERGEFORMAT </w:instrText>
          </w:r>
          <w:r>
            <w:rPr>
              <w:spacing w:val="-2"/>
            </w:rPr>
            <w:fldChar w:fldCharType="separate"/>
          </w:r>
          <w:r>
            <w:rPr>
              <w:noProof/>
              <w:spacing w:val="-2"/>
            </w:rPr>
            <w:t>10</w:t>
          </w:r>
          <w:r>
            <w:rPr>
              <w:spacing w:val="-2"/>
            </w:rPr>
            <w:fldChar w:fldCharType="end"/>
          </w:r>
        </w:p>
      </w:tc>
    </w:tr>
    <w:bookmarkEnd w:id="17"/>
  </w:tbl>
  <w:p w14:paraId="0DB3ACAC" w14:textId="77777777" w:rsidR="00000000" w:rsidRDefault="00AE039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6" w:space="0" w:color="auto"/>
        <w:left w:val="single" w:sz="6" w:space="0" w:color="auto"/>
        <w:right w:val="single" w:sz="6" w:space="0" w:color="auto"/>
      </w:tblBorders>
      <w:tblLayout w:type="fixed"/>
      <w:tblLook w:val="0000" w:firstRow="0" w:lastRow="0" w:firstColumn="0" w:lastColumn="0" w:noHBand="0" w:noVBand="0"/>
    </w:tblPr>
    <w:tblGrid>
      <w:gridCol w:w="1644"/>
      <w:gridCol w:w="2042"/>
      <w:gridCol w:w="991"/>
      <w:gridCol w:w="1644"/>
      <w:gridCol w:w="909"/>
      <w:gridCol w:w="425"/>
      <w:gridCol w:w="1701"/>
    </w:tblGrid>
    <w:tr w:rsidR="00000000" w14:paraId="46EA4526" w14:textId="77777777">
      <w:tblPrEx>
        <w:tblCellMar>
          <w:top w:w="0" w:type="dxa"/>
          <w:bottom w:w="0" w:type="dxa"/>
        </w:tblCellMar>
      </w:tblPrEx>
      <w:tc>
        <w:tcPr>
          <w:tcW w:w="9356" w:type="dxa"/>
          <w:gridSpan w:val="7"/>
        </w:tcPr>
        <w:p w14:paraId="5C87202D" w14:textId="77777777" w:rsidR="00000000" w:rsidRDefault="00AE0390">
          <w:pPr>
            <w:pStyle w:val="a0"/>
          </w:pPr>
          <w:bookmarkStart w:id="21" w:name="Section_Footer1NonDepartmental"/>
          <w:bookmarkStart w:id="22" w:name="Footer1_AuthorisationStart"/>
          <w:r>
            <w:rPr>
              <w:b/>
              <w:sz w:val="18"/>
            </w:rPr>
            <w:t>Authorisation</w:t>
          </w:r>
          <w:bookmarkEnd w:id="22"/>
        </w:p>
      </w:tc>
    </w:tr>
    <w:tr w:rsidR="00000000" w14:paraId="5AD908B8" w14:textId="77777777">
      <w:tblPrEx>
        <w:tblBorders>
          <w:top w:val="none" w:sz="0" w:space="0" w:color="auto"/>
          <w:left w:val="none" w:sz="0" w:space="0" w:color="auto"/>
          <w:right w:val="none" w:sz="0" w:space="0" w:color="auto"/>
        </w:tblBorders>
        <w:tblCellMar>
          <w:top w:w="0" w:type="dxa"/>
          <w:bottom w:w="0" w:type="dxa"/>
        </w:tblCellMar>
      </w:tblPrEx>
      <w:tc>
        <w:tcPr>
          <w:tcW w:w="3686" w:type="dxa"/>
          <w:gridSpan w:val="2"/>
          <w:tcBorders>
            <w:left w:val="single" w:sz="6" w:space="0" w:color="auto"/>
          </w:tcBorders>
        </w:tcPr>
        <w:p w14:paraId="246BA4BD" w14:textId="77777777" w:rsidR="00000000" w:rsidRDefault="00AE0390">
          <w:pPr>
            <w:pStyle w:val="a0"/>
          </w:pPr>
          <w:r>
            <w:rPr>
              <w:sz w:val="18"/>
            </w:rPr>
            <w:t>Function / Name</w:t>
          </w:r>
        </w:p>
      </w:tc>
      <w:tc>
        <w:tcPr>
          <w:tcW w:w="3969" w:type="dxa"/>
          <w:gridSpan w:val="4"/>
        </w:tcPr>
        <w:p w14:paraId="509BA9A5" w14:textId="77777777" w:rsidR="00000000" w:rsidRDefault="00AE0390">
          <w:pPr>
            <w:pStyle w:val="a0"/>
          </w:pPr>
          <w:r>
            <w:rPr>
              <w:sz w:val="18"/>
            </w:rPr>
            <w:t>Department</w:t>
          </w:r>
        </w:p>
      </w:tc>
      <w:tc>
        <w:tcPr>
          <w:tcW w:w="1701" w:type="dxa"/>
          <w:tcBorders>
            <w:right w:val="single" w:sz="6" w:space="0" w:color="auto"/>
          </w:tcBorders>
        </w:tcPr>
        <w:p w14:paraId="7EC8079D" w14:textId="77777777" w:rsidR="00000000" w:rsidRDefault="00AE0390">
          <w:pPr>
            <w:pStyle w:val="a0"/>
          </w:pPr>
          <w:r>
            <w:rPr>
              <w:sz w:val="18"/>
            </w:rPr>
            <w:t>Signature</w:t>
          </w:r>
        </w:p>
      </w:tc>
    </w:tr>
    <w:tr w:rsidR="00000000" w14:paraId="7637E5A2" w14:textId="77777777">
      <w:tblPrEx>
        <w:tblBorders>
          <w:top w:val="none" w:sz="0" w:space="0" w:color="auto"/>
          <w:left w:val="none" w:sz="0" w:space="0" w:color="auto"/>
          <w:right w:val="none" w:sz="0" w:space="0" w:color="auto"/>
        </w:tblBorders>
        <w:tblCellMar>
          <w:top w:w="0" w:type="dxa"/>
          <w:bottom w:w="0" w:type="dxa"/>
        </w:tblCellMar>
      </w:tblPrEx>
      <w:tc>
        <w:tcPr>
          <w:tcW w:w="3686" w:type="dxa"/>
          <w:gridSpan w:val="2"/>
          <w:tcBorders>
            <w:left w:val="single" w:sz="6" w:space="0" w:color="auto"/>
          </w:tcBorders>
        </w:tcPr>
        <w:p w14:paraId="53307041" w14:textId="77777777" w:rsidR="00000000" w:rsidRDefault="00AE0390">
          <w:pPr>
            <w:pStyle w:val="a0"/>
          </w:pPr>
          <w:r>
            <w:t>Customer Representative</w:t>
          </w:r>
        </w:p>
      </w:tc>
      <w:tc>
        <w:tcPr>
          <w:tcW w:w="3969" w:type="dxa"/>
          <w:gridSpan w:val="4"/>
        </w:tcPr>
        <w:p w14:paraId="044F5FA8" w14:textId="77777777" w:rsidR="00000000" w:rsidRDefault="00AE0390">
          <w:pPr>
            <w:pStyle w:val="a0"/>
          </w:pPr>
        </w:p>
      </w:tc>
      <w:tc>
        <w:tcPr>
          <w:tcW w:w="1701" w:type="dxa"/>
          <w:tcBorders>
            <w:right w:val="single" w:sz="6" w:space="0" w:color="auto"/>
          </w:tcBorders>
        </w:tcPr>
        <w:p w14:paraId="7415750A" w14:textId="77777777" w:rsidR="00000000" w:rsidRDefault="00AE0390">
          <w:pPr>
            <w:pStyle w:val="a0"/>
          </w:pPr>
        </w:p>
      </w:tc>
    </w:tr>
    <w:tr w:rsidR="00000000" w14:paraId="4A581E81" w14:textId="77777777">
      <w:tblPrEx>
        <w:tblBorders>
          <w:top w:val="none" w:sz="0" w:space="0" w:color="auto"/>
          <w:left w:val="none" w:sz="0" w:space="0" w:color="auto"/>
          <w:right w:val="none" w:sz="0" w:space="0" w:color="auto"/>
        </w:tblBorders>
        <w:tblCellMar>
          <w:top w:w="0" w:type="dxa"/>
          <w:bottom w:w="0" w:type="dxa"/>
        </w:tblCellMar>
      </w:tblPrEx>
      <w:tc>
        <w:tcPr>
          <w:tcW w:w="3686" w:type="dxa"/>
          <w:gridSpan w:val="2"/>
          <w:tcBorders>
            <w:left w:val="single" w:sz="6" w:space="0" w:color="auto"/>
          </w:tcBorders>
        </w:tcPr>
        <w:p w14:paraId="5971725C" w14:textId="77777777" w:rsidR="00000000" w:rsidRDefault="00AE0390">
          <w:pPr>
            <w:pStyle w:val="a0"/>
          </w:pPr>
          <w:r>
            <w:t xml:space="preserve">  </w:t>
          </w:r>
          <w:bookmarkStart w:id="23" w:name="Footer1_CustName"/>
          <w:bookmarkEnd w:id="23"/>
        </w:p>
      </w:tc>
      <w:tc>
        <w:tcPr>
          <w:tcW w:w="3969" w:type="dxa"/>
          <w:gridSpan w:val="4"/>
        </w:tcPr>
        <w:p w14:paraId="703D0CA9" w14:textId="77777777" w:rsidR="00000000" w:rsidRDefault="00AE0390">
          <w:pPr>
            <w:pStyle w:val="a0"/>
          </w:pPr>
          <w:bookmarkStart w:id="24" w:name="Footer1_CustDept"/>
          <w:bookmarkEnd w:id="24"/>
        </w:p>
      </w:tc>
      <w:tc>
        <w:tcPr>
          <w:tcW w:w="1701" w:type="dxa"/>
          <w:tcBorders>
            <w:right w:val="single" w:sz="6" w:space="0" w:color="auto"/>
          </w:tcBorders>
        </w:tcPr>
        <w:p w14:paraId="711B960B" w14:textId="77777777" w:rsidR="00000000" w:rsidRDefault="00AE0390">
          <w:pPr>
            <w:pStyle w:val="a0"/>
          </w:pPr>
        </w:p>
      </w:tc>
    </w:tr>
    <w:tr w:rsidR="00000000" w14:paraId="3C46C17F" w14:textId="77777777">
      <w:tblPrEx>
        <w:tblBorders>
          <w:top w:val="none" w:sz="0" w:space="0" w:color="auto"/>
          <w:left w:val="none" w:sz="0" w:space="0" w:color="auto"/>
          <w:right w:val="none" w:sz="0" w:space="0" w:color="auto"/>
        </w:tblBorders>
        <w:tblCellMar>
          <w:top w:w="0" w:type="dxa"/>
          <w:bottom w:w="0" w:type="dxa"/>
        </w:tblCellMar>
      </w:tblPrEx>
      <w:tc>
        <w:tcPr>
          <w:tcW w:w="3686" w:type="dxa"/>
          <w:gridSpan w:val="2"/>
          <w:tcBorders>
            <w:left w:val="single" w:sz="6" w:space="0" w:color="auto"/>
          </w:tcBorders>
        </w:tcPr>
        <w:p w14:paraId="3197141B" w14:textId="77777777" w:rsidR="00000000" w:rsidRDefault="00AE0390">
          <w:pPr>
            <w:pStyle w:val="a0"/>
          </w:pPr>
        </w:p>
      </w:tc>
      <w:tc>
        <w:tcPr>
          <w:tcW w:w="3969" w:type="dxa"/>
          <w:gridSpan w:val="4"/>
        </w:tcPr>
        <w:p w14:paraId="0BEB101A" w14:textId="77777777" w:rsidR="00000000" w:rsidRDefault="00AE0390">
          <w:pPr>
            <w:pStyle w:val="a0"/>
          </w:pPr>
        </w:p>
      </w:tc>
      <w:tc>
        <w:tcPr>
          <w:tcW w:w="1701" w:type="dxa"/>
          <w:tcBorders>
            <w:right w:val="single" w:sz="6" w:space="0" w:color="auto"/>
          </w:tcBorders>
        </w:tcPr>
        <w:p w14:paraId="53D56313" w14:textId="77777777" w:rsidR="00000000" w:rsidRDefault="00AE0390">
          <w:pPr>
            <w:pStyle w:val="a0"/>
          </w:pPr>
        </w:p>
      </w:tc>
    </w:tr>
    <w:tr w:rsidR="00000000" w14:paraId="603B1040" w14:textId="77777777">
      <w:tblPrEx>
        <w:tblBorders>
          <w:top w:val="none" w:sz="0" w:space="0" w:color="auto"/>
          <w:left w:val="none" w:sz="0" w:space="0" w:color="auto"/>
          <w:right w:val="none" w:sz="0" w:space="0" w:color="auto"/>
        </w:tblBorders>
        <w:tblCellMar>
          <w:top w:w="0" w:type="dxa"/>
          <w:bottom w:w="0" w:type="dxa"/>
        </w:tblCellMar>
      </w:tblPrEx>
      <w:tc>
        <w:tcPr>
          <w:tcW w:w="3686" w:type="dxa"/>
          <w:gridSpan w:val="2"/>
          <w:tcBorders>
            <w:left w:val="single" w:sz="6" w:space="0" w:color="auto"/>
          </w:tcBorders>
        </w:tcPr>
        <w:p w14:paraId="0179E6B4" w14:textId="77777777" w:rsidR="00000000" w:rsidRDefault="00AE0390">
          <w:pPr>
            <w:pStyle w:val="a0"/>
          </w:pPr>
          <w:r>
            <w:t>PDSL Representative</w:t>
          </w:r>
        </w:p>
      </w:tc>
      <w:tc>
        <w:tcPr>
          <w:tcW w:w="3969" w:type="dxa"/>
          <w:gridSpan w:val="4"/>
        </w:tcPr>
        <w:p w14:paraId="3C943865" w14:textId="77777777" w:rsidR="00000000" w:rsidRDefault="00AE0390">
          <w:pPr>
            <w:pStyle w:val="a0"/>
          </w:pPr>
        </w:p>
      </w:tc>
      <w:tc>
        <w:tcPr>
          <w:tcW w:w="1701" w:type="dxa"/>
          <w:tcBorders>
            <w:right w:val="single" w:sz="6" w:space="0" w:color="auto"/>
          </w:tcBorders>
        </w:tcPr>
        <w:p w14:paraId="1D444C97" w14:textId="77777777" w:rsidR="00000000" w:rsidRDefault="00AE0390">
          <w:pPr>
            <w:pStyle w:val="a0"/>
          </w:pPr>
        </w:p>
      </w:tc>
    </w:tr>
    <w:tr w:rsidR="00000000" w14:paraId="1BEB1A49" w14:textId="77777777">
      <w:tblPrEx>
        <w:tblBorders>
          <w:top w:val="none" w:sz="0" w:space="0" w:color="auto"/>
          <w:left w:val="none" w:sz="0" w:space="0" w:color="auto"/>
          <w:right w:val="none" w:sz="0" w:space="0" w:color="auto"/>
        </w:tblBorders>
        <w:tblCellMar>
          <w:top w:w="0" w:type="dxa"/>
          <w:bottom w:w="0" w:type="dxa"/>
        </w:tblCellMar>
      </w:tblPrEx>
      <w:tc>
        <w:tcPr>
          <w:tcW w:w="3686" w:type="dxa"/>
          <w:gridSpan w:val="2"/>
          <w:tcBorders>
            <w:left w:val="single" w:sz="6" w:space="0" w:color="auto"/>
          </w:tcBorders>
        </w:tcPr>
        <w:p w14:paraId="54EB4775" w14:textId="77777777" w:rsidR="00000000" w:rsidRDefault="00AE0390">
          <w:pPr>
            <w:pStyle w:val="a0"/>
          </w:pPr>
          <w:r>
            <w:t xml:space="preserve">  </w:t>
          </w:r>
          <w:bookmarkStart w:id="25" w:name="Footer1_ASA_representative"/>
          <w:bookmarkEnd w:id="25"/>
        </w:p>
      </w:tc>
      <w:tc>
        <w:tcPr>
          <w:tcW w:w="3969" w:type="dxa"/>
          <w:gridSpan w:val="4"/>
        </w:tcPr>
        <w:p w14:paraId="61213608" w14:textId="77777777" w:rsidR="00000000" w:rsidRDefault="00AE0390">
          <w:pPr>
            <w:pStyle w:val="a0"/>
          </w:pPr>
          <w:r>
            <w:t>PDSL - Eindhoven</w:t>
          </w:r>
        </w:p>
      </w:tc>
      <w:tc>
        <w:tcPr>
          <w:tcW w:w="1701" w:type="dxa"/>
          <w:tcBorders>
            <w:right w:val="single" w:sz="6" w:space="0" w:color="auto"/>
          </w:tcBorders>
        </w:tcPr>
        <w:p w14:paraId="5222CBA3" w14:textId="77777777" w:rsidR="00000000" w:rsidRDefault="00AE0390">
          <w:pPr>
            <w:pStyle w:val="a0"/>
          </w:pPr>
        </w:p>
      </w:tc>
    </w:tr>
    <w:tr w:rsidR="00000000" w14:paraId="110707C2" w14:textId="77777777">
      <w:tblPrEx>
        <w:tblBorders>
          <w:top w:val="none" w:sz="0" w:space="0" w:color="auto"/>
          <w:left w:val="none" w:sz="0" w:space="0" w:color="auto"/>
          <w:right w:val="none" w:sz="0" w:space="0" w:color="auto"/>
        </w:tblBorders>
        <w:tblCellMar>
          <w:top w:w="0" w:type="dxa"/>
          <w:bottom w:w="0" w:type="dxa"/>
        </w:tblCellMar>
      </w:tblPrEx>
      <w:tc>
        <w:tcPr>
          <w:tcW w:w="3686" w:type="dxa"/>
          <w:gridSpan w:val="2"/>
          <w:tcBorders>
            <w:left w:val="single" w:sz="6" w:space="0" w:color="auto"/>
          </w:tcBorders>
        </w:tcPr>
        <w:p w14:paraId="255C35D7" w14:textId="77777777" w:rsidR="00000000" w:rsidRDefault="00AE0390">
          <w:pPr>
            <w:pStyle w:val="a0"/>
          </w:pPr>
        </w:p>
      </w:tc>
      <w:tc>
        <w:tcPr>
          <w:tcW w:w="3969" w:type="dxa"/>
          <w:gridSpan w:val="4"/>
        </w:tcPr>
        <w:p w14:paraId="5D8A5258" w14:textId="77777777" w:rsidR="00000000" w:rsidRDefault="00AE0390">
          <w:pPr>
            <w:pStyle w:val="a0"/>
          </w:pPr>
        </w:p>
      </w:tc>
      <w:tc>
        <w:tcPr>
          <w:tcW w:w="1701" w:type="dxa"/>
          <w:tcBorders>
            <w:right w:val="single" w:sz="6" w:space="0" w:color="auto"/>
          </w:tcBorders>
        </w:tcPr>
        <w:p w14:paraId="1E85E09F" w14:textId="77777777" w:rsidR="00000000" w:rsidRDefault="00AE0390">
          <w:pPr>
            <w:pStyle w:val="a0"/>
          </w:pPr>
        </w:p>
      </w:tc>
    </w:tr>
    <w:tr w:rsidR="00000000" w14:paraId="48CDC0CB" w14:textId="77777777">
      <w:tblPrEx>
        <w:tblBorders>
          <w:top w:val="none" w:sz="0" w:space="0" w:color="auto"/>
          <w:left w:val="none" w:sz="0" w:space="0" w:color="auto"/>
          <w:right w:val="none" w:sz="0" w:space="0" w:color="auto"/>
        </w:tblBorders>
        <w:tblCellMar>
          <w:top w:w="0" w:type="dxa"/>
          <w:bottom w:w="0" w:type="dxa"/>
        </w:tblCellMar>
      </w:tblPrEx>
      <w:tc>
        <w:tcPr>
          <w:tcW w:w="3686" w:type="dxa"/>
          <w:gridSpan w:val="2"/>
          <w:tcBorders>
            <w:left w:val="single" w:sz="6" w:space="0" w:color="auto"/>
          </w:tcBorders>
        </w:tcPr>
        <w:p w14:paraId="55C168B4" w14:textId="77777777" w:rsidR="00000000" w:rsidRDefault="00AE0390">
          <w:pPr>
            <w:pStyle w:val="a0"/>
          </w:pPr>
          <w:r>
            <w:t>Project Manager</w:t>
          </w:r>
        </w:p>
      </w:tc>
      <w:tc>
        <w:tcPr>
          <w:tcW w:w="3969" w:type="dxa"/>
          <w:gridSpan w:val="4"/>
        </w:tcPr>
        <w:p w14:paraId="77DAA950" w14:textId="77777777" w:rsidR="00000000" w:rsidRDefault="00AE0390">
          <w:pPr>
            <w:pStyle w:val="a0"/>
          </w:pPr>
        </w:p>
      </w:tc>
      <w:tc>
        <w:tcPr>
          <w:tcW w:w="1701" w:type="dxa"/>
          <w:tcBorders>
            <w:right w:val="single" w:sz="6" w:space="0" w:color="auto"/>
          </w:tcBorders>
        </w:tcPr>
        <w:p w14:paraId="1A9E5FCB" w14:textId="77777777" w:rsidR="00000000" w:rsidRDefault="00AE0390">
          <w:pPr>
            <w:pStyle w:val="a0"/>
          </w:pPr>
        </w:p>
      </w:tc>
    </w:tr>
    <w:tr w:rsidR="00000000" w14:paraId="1871ECC9" w14:textId="77777777">
      <w:tblPrEx>
        <w:tblBorders>
          <w:top w:val="none" w:sz="0" w:space="0" w:color="auto"/>
          <w:left w:val="none" w:sz="0" w:space="0" w:color="auto"/>
          <w:right w:val="none" w:sz="0" w:space="0" w:color="auto"/>
        </w:tblBorders>
        <w:tblCellMar>
          <w:top w:w="0" w:type="dxa"/>
          <w:bottom w:w="0" w:type="dxa"/>
        </w:tblCellMar>
      </w:tblPrEx>
      <w:tc>
        <w:tcPr>
          <w:tcW w:w="3686" w:type="dxa"/>
          <w:gridSpan w:val="2"/>
          <w:tcBorders>
            <w:left w:val="single" w:sz="6" w:space="0" w:color="auto"/>
          </w:tcBorders>
        </w:tcPr>
        <w:p w14:paraId="186A019E" w14:textId="77777777" w:rsidR="00000000" w:rsidRDefault="00AE0390">
          <w:pPr>
            <w:pStyle w:val="a0"/>
          </w:pPr>
          <w:r>
            <w:t xml:space="preserve">  </w:t>
          </w:r>
          <w:bookmarkStart w:id="26" w:name="Footer1_ProjMngr"/>
          <w:bookmarkEnd w:id="26"/>
        </w:p>
      </w:tc>
      <w:tc>
        <w:tcPr>
          <w:tcW w:w="3969" w:type="dxa"/>
          <w:gridSpan w:val="4"/>
        </w:tcPr>
        <w:p w14:paraId="35CCC405" w14:textId="77777777" w:rsidR="00000000" w:rsidRDefault="00AE0390">
          <w:pPr>
            <w:pStyle w:val="a0"/>
          </w:pPr>
          <w:r>
            <w:t>PDSL - Eindhoven</w:t>
          </w:r>
        </w:p>
      </w:tc>
      <w:tc>
        <w:tcPr>
          <w:tcW w:w="1701" w:type="dxa"/>
          <w:tcBorders>
            <w:right w:val="single" w:sz="6" w:space="0" w:color="auto"/>
          </w:tcBorders>
        </w:tcPr>
        <w:p w14:paraId="0B88C172" w14:textId="77777777" w:rsidR="00000000" w:rsidRDefault="00AE0390">
          <w:pPr>
            <w:pStyle w:val="a0"/>
          </w:pPr>
        </w:p>
      </w:tc>
    </w:tr>
    <w:tr w:rsidR="00000000" w14:paraId="591D1FC9" w14:textId="77777777">
      <w:tblPrEx>
        <w:tblBorders>
          <w:top w:val="none" w:sz="0" w:space="0" w:color="auto"/>
          <w:left w:val="none" w:sz="0" w:space="0" w:color="auto"/>
          <w:right w:val="none" w:sz="0" w:space="0" w:color="auto"/>
        </w:tblBorders>
        <w:tblCellMar>
          <w:top w:w="0" w:type="dxa"/>
          <w:bottom w:w="0" w:type="dxa"/>
        </w:tblCellMar>
      </w:tblPrEx>
      <w:tc>
        <w:tcPr>
          <w:tcW w:w="3686" w:type="dxa"/>
          <w:gridSpan w:val="2"/>
          <w:tcBorders>
            <w:left w:val="single" w:sz="6" w:space="0" w:color="auto"/>
          </w:tcBorders>
        </w:tcPr>
        <w:p w14:paraId="6595A19A" w14:textId="77777777" w:rsidR="00000000" w:rsidRDefault="00AE0390">
          <w:pPr>
            <w:pStyle w:val="a0"/>
          </w:pPr>
        </w:p>
      </w:tc>
      <w:tc>
        <w:tcPr>
          <w:tcW w:w="3969" w:type="dxa"/>
          <w:gridSpan w:val="4"/>
        </w:tcPr>
        <w:p w14:paraId="38656ED5" w14:textId="77777777" w:rsidR="00000000" w:rsidRDefault="00AE0390">
          <w:pPr>
            <w:pStyle w:val="a0"/>
          </w:pPr>
        </w:p>
      </w:tc>
      <w:tc>
        <w:tcPr>
          <w:tcW w:w="1701" w:type="dxa"/>
          <w:tcBorders>
            <w:right w:val="single" w:sz="6" w:space="0" w:color="auto"/>
          </w:tcBorders>
        </w:tcPr>
        <w:p w14:paraId="2659ABB6" w14:textId="77777777" w:rsidR="00000000" w:rsidRDefault="00AE0390">
          <w:pPr>
            <w:pStyle w:val="a0"/>
          </w:pPr>
        </w:p>
      </w:tc>
    </w:tr>
    <w:tr w:rsidR="00000000" w14:paraId="310470D1" w14:textId="77777777">
      <w:tblPrEx>
        <w:tblBorders>
          <w:top w:val="none" w:sz="0" w:space="0" w:color="auto"/>
          <w:left w:val="none" w:sz="0" w:space="0" w:color="auto"/>
          <w:right w:val="none" w:sz="0" w:space="0" w:color="auto"/>
        </w:tblBorders>
        <w:tblCellMar>
          <w:top w:w="0" w:type="dxa"/>
          <w:left w:w="107" w:type="dxa"/>
          <w:bottom w:w="0" w:type="dxa"/>
          <w:right w:w="107" w:type="dxa"/>
        </w:tblCellMar>
      </w:tblPrEx>
      <w:tc>
        <w:tcPr>
          <w:tcW w:w="1644" w:type="dxa"/>
          <w:tcBorders>
            <w:top w:val="single" w:sz="6" w:space="0" w:color="auto"/>
            <w:left w:val="single" w:sz="6" w:space="0" w:color="auto"/>
          </w:tcBorders>
        </w:tcPr>
        <w:p w14:paraId="4D59447A" w14:textId="77777777" w:rsidR="00000000" w:rsidRDefault="00AE0390">
          <w:pPr>
            <w:pStyle w:val="a0"/>
          </w:pPr>
          <w:r>
            <w:rPr>
              <w:b/>
              <w:sz w:val="18"/>
            </w:rPr>
            <w:t>Document</w:t>
          </w:r>
        </w:p>
      </w:tc>
      <w:tc>
        <w:tcPr>
          <w:tcW w:w="3033" w:type="dxa"/>
          <w:gridSpan w:val="2"/>
          <w:tcBorders>
            <w:top w:val="single" w:sz="6" w:space="0" w:color="auto"/>
          </w:tcBorders>
        </w:tcPr>
        <w:p w14:paraId="74A4C9B8" w14:textId="77777777" w:rsidR="00000000" w:rsidRDefault="00AE0390">
          <w:pPr>
            <w:pStyle w:val="a0"/>
          </w:pPr>
        </w:p>
      </w:tc>
      <w:tc>
        <w:tcPr>
          <w:tcW w:w="1644" w:type="dxa"/>
          <w:tcBorders>
            <w:top w:val="single" w:sz="6" w:space="0" w:color="auto"/>
          </w:tcBorders>
        </w:tcPr>
        <w:p w14:paraId="70DB8A08" w14:textId="77777777" w:rsidR="00000000" w:rsidRDefault="00AE0390">
          <w:pPr>
            <w:pStyle w:val="a0"/>
            <w:tabs>
              <w:tab w:val="left" w:pos="1191"/>
              <w:tab w:val="left" w:pos="1418"/>
            </w:tabs>
          </w:pPr>
        </w:p>
      </w:tc>
      <w:tc>
        <w:tcPr>
          <w:tcW w:w="3033" w:type="dxa"/>
          <w:gridSpan w:val="3"/>
          <w:tcBorders>
            <w:top w:val="single" w:sz="6" w:space="0" w:color="auto"/>
            <w:right w:val="single" w:sz="6" w:space="0" w:color="auto"/>
          </w:tcBorders>
        </w:tcPr>
        <w:p w14:paraId="314B4E37" w14:textId="77777777" w:rsidR="00000000" w:rsidRDefault="00AE0390">
          <w:pPr>
            <w:pStyle w:val="a0"/>
          </w:pPr>
        </w:p>
      </w:tc>
    </w:tr>
    <w:tr w:rsidR="00000000" w14:paraId="45D24CAD" w14:textId="77777777">
      <w:tblPrEx>
        <w:tblBorders>
          <w:top w:val="none" w:sz="0" w:space="0" w:color="auto"/>
          <w:left w:val="none" w:sz="0" w:space="0" w:color="auto"/>
          <w:right w:val="none" w:sz="0" w:space="0" w:color="auto"/>
        </w:tblBorders>
        <w:tblCellMar>
          <w:top w:w="0" w:type="dxa"/>
          <w:left w:w="107" w:type="dxa"/>
          <w:bottom w:w="0" w:type="dxa"/>
          <w:right w:w="107" w:type="dxa"/>
        </w:tblCellMar>
      </w:tblPrEx>
      <w:tc>
        <w:tcPr>
          <w:tcW w:w="1644" w:type="dxa"/>
          <w:tcBorders>
            <w:left w:val="single" w:sz="6" w:space="0" w:color="auto"/>
          </w:tcBorders>
        </w:tcPr>
        <w:p w14:paraId="1268DDCA" w14:textId="77777777" w:rsidR="00000000" w:rsidRDefault="00AE0390">
          <w:pPr>
            <w:pStyle w:val="a0"/>
            <w:tabs>
              <w:tab w:val="left" w:pos="1361"/>
            </w:tabs>
          </w:pPr>
          <w:r>
            <w:t>Author</w:t>
          </w:r>
          <w:r>
            <w:tab/>
            <w:t>:</w:t>
          </w:r>
        </w:p>
      </w:tc>
      <w:tc>
        <w:tcPr>
          <w:tcW w:w="3033" w:type="dxa"/>
          <w:gridSpan w:val="2"/>
        </w:tcPr>
        <w:p w14:paraId="5C115C62" w14:textId="77777777" w:rsidR="00000000" w:rsidRDefault="00AE0390">
          <w:pPr>
            <w:pStyle w:val="a0"/>
            <w:jc w:val="left"/>
          </w:pPr>
          <w:bookmarkStart w:id="27" w:name="Footer1_Author"/>
          <w:r>
            <w:t>René Nieuwenhuis</w:t>
          </w:r>
          <w:bookmarkEnd w:id="27"/>
        </w:p>
      </w:tc>
      <w:tc>
        <w:tcPr>
          <w:tcW w:w="1644" w:type="dxa"/>
        </w:tcPr>
        <w:p w14:paraId="2111F8D1" w14:textId="77777777" w:rsidR="00000000" w:rsidRDefault="00AE0390">
          <w:pPr>
            <w:pStyle w:val="a0"/>
            <w:tabs>
              <w:tab w:val="left" w:pos="1361"/>
            </w:tabs>
          </w:pPr>
          <w:r>
            <w:t>Date</w:t>
          </w:r>
          <w:r>
            <w:tab/>
            <w:t>:</w:t>
          </w:r>
        </w:p>
      </w:tc>
      <w:tc>
        <w:tcPr>
          <w:tcW w:w="3033" w:type="dxa"/>
          <w:gridSpan w:val="3"/>
          <w:tcBorders>
            <w:right w:val="single" w:sz="6" w:space="0" w:color="auto"/>
          </w:tcBorders>
        </w:tcPr>
        <w:p w14:paraId="49831BE7" w14:textId="77777777" w:rsidR="00000000" w:rsidRDefault="00AE0390">
          <w:pPr>
            <w:pStyle w:val="a0"/>
            <w:jc w:val="left"/>
          </w:pPr>
          <w:bookmarkStart w:id="28" w:name="Footer1_Date"/>
          <w:r>
            <w:t>2004-03</w:t>
          </w:r>
          <w:r>
            <w:t>-19</w:t>
          </w:r>
          <w:bookmarkEnd w:id="28"/>
        </w:p>
      </w:tc>
    </w:tr>
    <w:tr w:rsidR="00000000" w14:paraId="1E68AB38" w14:textId="77777777">
      <w:tblPrEx>
        <w:tblBorders>
          <w:top w:val="none" w:sz="0" w:space="0" w:color="auto"/>
          <w:left w:val="none" w:sz="0" w:space="0" w:color="auto"/>
          <w:right w:val="none" w:sz="0" w:space="0" w:color="auto"/>
        </w:tblBorders>
        <w:tblCellMar>
          <w:top w:w="0" w:type="dxa"/>
          <w:left w:w="107" w:type="dxa"/>
          <w:bottom w:w="0" w:type="dxa"/>
          <w:right w:w="107" w:type="dxa"/>
        </w:tblCellMar>
      </w:tblPrEx>
      <w:tc>
        <w:tcPr>
          <w:tcW w:w="1644" w:type="dxa"/>
          <w:tcBorders>
            <w:left w:val="single" w:sz="6" w:space="0" w:color="auto"/>
          </w:tcBorders>
        </w:tcPr>
        <w:p w14:paraId="2FD467EF" w14:textId="77777777" w:rsidR="00000000" w:rsidRDefault="00AE0390">
          <w:pPr>
            <w:pStyle w:val="a0"/>
            <w:tabs>
              <w:tab w:val="left" w:pos="1361"/>
            </w:tabs>
          </w:pPr>
          <w:r>
            <w:t>Reference</w:t>
          </w:r>
          <w:r>
            <w:tab/>
            <w:t>:</w:t>
          </w:r>
        </w:p>
      </w:tc>
      <w:tc>
        <w:tcPr>
          <w:tcW w:w="3033" w:type="dxa"/>
          <w:gridSpan w:val="2"/>
        </w:tcPr>
        <w:p w14:paraId="02A40290" w14:textId="77777777" w:rsidR="00000000" w:rsidRDefault="00AE0390">
          <w:pPr>
            <w:pStyle w:val="a0"/>
            <w:jc w:val="left"/>
          </w:pPr>
          <w:bookmarkStart w:id="29" w:name="Footer1_Refnr"/>
          <w:bookmarkEnd w:id="29"/>
          <w:r>
            <w:t xml:space="preserve"> </w:t>
          </w:r>
          <w:bookmarkStart w:id="30" w:name="Footer1_SecChapNr"/>
          <w:r>
            <w:t>C06S</w:t>
          </w:r>
          <w:bookmarkEnd w:id="30"/>
        </w:p>
      </w:tc>
      <w:tc>
        <w:tcPr>
          <w:tcW w:w="1644" w:type="dxa"/>
        </w:tcPr>
        <w:p w14:paraId="6902ED68" w14:textId="77777777" w:rsidR="00000000" w:rsidRDefault="00AE0390">
          <w:pPr>
            <w:pStyle w:val="a0"/>
            <w:tabs>
              <w:tab w:val="left" w:pos="1361"/>
            </w:tabs>
          </w:pPr>
          <w:r>
            <w:t>Filename</w:t>
          </w:r>
          <w:r>
            <w:tab/>
            <w:t>:</w:t>
          </w:r>
        </w:p>
      </w:tc>
      <w:tc>
        <w:tcPr>
          <w:tcW w:w="3033" w:type="dxa"/>
          <w:gridSpan w:val="3"/>
          <w:tcBorders>
            <w:right w:val="single" w:sz="6" w:space="0" w:color="auto"/>
          </w:tcBorders>
        </w:tcPr>
        <w:p w14:paraId="305A973C" w14:textId="77777777" w:rsidR="00000000" w:rsidRDefault="00AE0390">
          <w:pPr>
            <w:pStyle w:val="a0"/>
            <w:jc w:val="left"/>
          </w:pPr>
          <w:r>
            <w:fldChar w:fldCharType="begin"/>
          </w:r>
          <w:r>
            <w:instrText xml:space="preserve"> FILENAME  \* CHARFORMAT </w:instrText>
          </w:r>
          <w:r>
            <w:fldChar w:fldCharType="separate"/>
          </w:r>
          <w:r>
            <w:rPr>
              <w:noProof/>
            </w:rPr>
            <w:t>requirements</w:t>
          </w:r>
          <w:r>
            <w:fldChar w:fldCharType="end"/>
          </w:r>
        </w:p>
      </w:tc>
    </w:tr>
    <w:tr w:rsidR="00000000" w14:paraId="35B72A2C" w14:textId="77777777">
      <w:tblPrEx>
        <w:tblBorders>
          <w:top w:val="none" w:sz="0" w:space="0" w:color="auto"/>
          <w:left w:val="none" w:sz="0" w:space="0" w:color="auto"/>
          <w:right w:val="none" w:sz="0" w:space="0" w:color="auto"/>
        </w:tblBorders>
        <w:tblCellMar>
          <w:top w:w="0" w:type="dxa"/>
          <w:left w:w="107" w:type="dxa"/>
          <w:bottom w:w="0" w:type="dxa"/>
          <w:right w:w="107" w:type="dxa"/>
        </w:tblCellMar>
      </w:tblPrEx>
      <w:tc>
        <w:tcPr>
          <w:tcW w:w="1644" w:type="dxa"/>
          <w:tcBorders>
            <w:left w:val="single" w:sz="6" w:space="0" w:color="auto"/>
          </w:tcBorders>
        </w:tcPr>
        <w:p w14:paraId="307D55B1" w14:textId="77777777" w:rsidR="00000000" w:rsidRDefault="00AE0390">
          <w:pPr>
            <w:pStyle w:val="a0"/>
            <w:tabs>
              <w:tab w:val="left" w:pos="1361"/>
            </w:tabs>
          </w:pPr>
          <w:r>
            <w:t>Version</w:t>
          </w:r>
          <w:r>
            <w:tab/>
            <w:t>:</w:t>
          </w:r>
        </w:p>
      </w:tc>
      <w:tc>
        <w:tcPr>
          <w:tcW w:w="3033" w:type="dxa"/>
          <w:gridSpan w:val="2"/>
        </w:tcPr>
        <w:p w14:paraId="534D32AE" w14:textId="77777777" w:rsidR="00000000" w:rsidRDefault="00AE0390">
          <w:pPr>
            <w:pStyle w:val="a0"/>
            <w:jc w:val="left"/>
          </w:pPr>
          <w:bookmarkStart w:id="31" w:name="Footer1_Version"/>
          <w:r>
            <w:t>1.0</w:t>
          </w:r>
          <w:bookmarkEnd w:id="31"/>
        </w:p>
      </w:tc>
      <w:tc>
        <w:tcPr>
          <w:tcW w:w="1644" w:type="dxa"/>
        </w:tcPr>
        <w:p w14:paraId="539E0CB6" w14:textId="77777777" w:rsidR="00000000" w:rsidRDefault="00AE0390">
          <w:pPr>
            <w:pStyle w:val="a0"/>
            <w:tabs>
              <w:tab w:val="left" w:pos="1361"/>
            </w:tabs>
          </w:pPr>
          <w:r>
            <w:t>Archive</w:t>
          </w:r>
          <w:r>
            <w:tab/>
            <w:t>:</w:t>
          </w:r>
        </w:p>
      </w:tc>
      <w:tc>
        <w:tcPr>
          <w:tcW w:w="3033" w:type="dxa"/>
          <w:gridSpan w:val="3"/>
          <w:tcBorders>
            <w:right w:val="single" w:sz="6" w:space="0" w:color="auto"/>
          </w:tcBorders>
        </w:tcPr>
        <w:p w14:paraId="715A713D" w14:textId="77777777" w:rsidR="00000000" w:rsidRDefault="00AE0390">
          <w:pPr>
            <w:pStyle w:val="a0"/>
            <w:jc w:val="left"/>
          </w:pPr>
          <w:r>
            <w:t>Project / Dev. Support</w:t>
          </w:r>
        </w:p>
      </w:tc>
    </w:tr>
    <w:tr w:rsidR="00000000" w14:paraId="2AB2B474" w14:textId="77777777">
      <w:tblPrEx>
        <w:tblBorders>
          <w:top w:val="none" w:sz="0" w:space="0" w:color="auto"/>
          <w:left w:val="none" w:sz="0" w:space="0" w:color="auto"/>
          <w:right w:val="none" w:sz="0" w:space="0" w:color="auto"/>
        </w:tblBorders>
        <w:tblCellMar>
          <w:top w:w="0" w:type="dxa"/>
          <w:left w:w="107" w:type="dxa"/>
          <w:bottom w:w="0" w:type="dxa"/>
          <w:right w:w="107" w:type="dxa"/>
        </w:tblCellMar>
      </w:tblPrEx>
      <w:tc>
        <w:tcPr>
          <w:tcW w:w="1644" w:type="dxa"/>
          <w:tcBorders>
            <w:left w:val="single" w:sz="6" w:space="0" w:color="auto"/>
            <w:bottom w:val="single" w:sz="6" w:space="0" w:color="auto"/>
          </w:tcBorders>
        </w:tcPr>
        <w:p w14:paraId="4ED99AF2" w14:textId="77777777" w:rsidR="00000000" w:rsidRDefault="00AE0390">
          <w:pPr>
            <w:pStyle w:val="a0"/>
            <w:tabs>
              <w:tab w:val="left" w:pos="1361"/>
            </w:tabs>
          </w:pPr>
          <w:r>
            <w:t>Status</w:t>
          </w:r>
          <w:r>
            <w:tab/>
            <w:t>:</w:t>
          </w:r>
        </w:p>
      </w:tc>
      <w:tc>
        <w:tcPr>
          <w:tcW w:w="3033" w:type="dxa"/>
          <w:gridSpan w:val="2"/>
          <w:tcBorders>
            <w:bottom w:val="single" w:sz="6" w:space="0" w:color="auto"/>
          </w:tcBorders>
        </w:tcPr>
        <w:p w14:paraId="0D1A2244" w14:textId="77777777" w:rsidR="00000000" w:rsidRDefault="00AE0390">
          <w:pPr>
            <w:pStyle w:val="a0"/>
            <w:jc w:val="left"/>
          </w:pPr>
          <w:bookmarkStart w:id="32" w:name="Footer1_Status"/>
          <w:r>
            <w:t>Approved</w:t>
          </w:r>
          <w:bookmarkEnd w:id="32"/>
        </w:p>
      </w:tc>
      <w:tc>
        <w:tcPr>
          <w:tcW w:w="1644" w:type="dxa"/>
          <w:tcBorders>
            <w:bottom w:val="single" w:sz="6" w:space="0" w:color="auto"/>
          </w:tcBorders>
        </w:tcPr>
        <w:p w14:paraId="3EA130D8" w14:textId="77777777" w:rsidR="00000000" w:rsidRDefault="00AE0390">
          <w:pPr>
            <w:pStyle w:val="a0"/>
            <w:tabs>
              <w:tab w:val="left" w:pos="1361"/>
            </w:tabs>
          </w:pPr>
          <w:r>
            <w:t>Classification</w:t>
          </w:r>
          <w:r>
            <w:tab/>
            <w:t>:</w:t>
          </w:r>
        </w:p>
      </w:tc>
      <w:tc>
        <w:tcPr>
          <w:tcW w:w="3033" w:type="dxa"/>
          <w:gridSpan w:val="3"/>
          <w:tcBorders>
            <w:bottom w:val="single" w:sz="6" w:space="0" w:color="auto"/>
            <w:right w:val="single" w:sz="6" w:space="0" w:color="auto"/>
          </w:tcBorders>
        </w:tcPr>
        <w:p w14:paraId="48DB9367" w14:textId="77777777" w:rsidR="00000000" w:rsidRDefault="00AE0390">
          <w:pPr>
            <w:pStyle w:val="a0"/>
            <w:jc w:val="left"/>
          </w:pPr>
          <w:bookmarkStart w:id="33" w:name="Footer1_Classification"/>
          <w:r>
            <w:t>COMPANY RESTRICTED</w:t>
          </w:r>
          <w:bookmarkEnd w:id="33"/>
        </w:p>
      </w:tc>
    </w:tr>
    <w:tr w:rsidR="00000000" w14:paraId="03743CDF" w14:textId="77777777">
      <w:tblPrEx>
        <w:tblBorders>
          <w:top w:val="none" w:sz="0" w:space="0" w:color="auto"/>
          <w:left w:val="none" w:sz="0" w:space="0" w:color="auto"/>
          <w:right w:val="none" w:sz="0" w:space="0" w:color="auto"/>
        </w:tblBorders>
        <w:tblCellMar>
          <w:top w:w="0" w:type="dxa"/>
          <w:left w:w="107" w:type="dxa"/>
          <w:bottom w:w="0" w:type="dxa"/>
          <w:right w:w="107" w:type="dxa"/>
        </w:tblCellMar>
      </w:tblPrEx>
      <w:trPr>
        <w:trHeight w:val="1305"/>
      </w:trPr>
      <w:tc>
        <w:tcPr>
          <w:tcW w:w="9354" w:type="dxa"/>
          <w:gridSpan w:val="7"/>
          <w:tcBorders>
            <w:top w:val="single" w:sz="6" w:space="0" w:color="auto"/>
          </w:tcBorders>
        </w:tcPr>
        <w:p w14:paraId="24C19E68" w14:textId="77777777" w:rsidR="00000000" w:rsidRDefault="00AE0390">
          <w:pPr>
            <w:pStyle w:val="a0"/>
          </w:pPr>
          <w:bookmarkStart w:id="34" w:name="Footer1_PropertyClause"/>
        </w:p>
        <w:p w14:paraId="32E6D493" w14:textId="77777777" w:rsidR="00000000" w:rsidRDefault="00AE0390">
          <w:pPr>
            <w:tabs>
              <w:tab w:val="left" w:pos="284"/>
              <w:tab w:val="right" w:pos="9214"/>
            </w:tabs>
            <w:rPr>
              <w:spacing w:val="-3"/>
              <w:sz w:val="24"/>
            </w:rPr>
          </w:pPr>
          <w:r>
            <w:rPr>
              <w:b/>
              <w:spacing w:val="-3"/>
              <w:sz w:val="29"/>
            </w:rPr>
            <w:t>©</w:t>
          </w:r>
          <w:r>
            <w:rPr>
              <w:b/>
              <w:spacing w:val="-3"/>
              <w:sz w:val="24"/>
            </w:rPr>
            <w:tab/>
            <w:t xml:space="preserve">Koninklijke Philips Electronics N.V. </w:t>
          </w:r>
          <w:r>
            <w:rPr>
              <w:b/>
              <w:sz w:val="24"/>
            </w:rPr>
            <w:fldChar w:fldCharType="begin"/>
          </w:r>
          <w:r>
            <w:rPr>
              <w:b/>
              <w:sz w:val="24"/>
            </w:rPr>
            <w:instrText xml:space="preserve"> SAVEDATE \@"yyyy" \* MERGEFORMAT </w:instrText>
          </w:r>
          <w:r>
            <w:rPr>
              <w:b/>
              <w:sz w:val="24"/>
            </w:rPr>
            <w:fldChar w:fldCharType="separate"/>
          </w:r>
          <w:r w:rsidR="00E71880">
            <w:rPr>
              <w:b/>
              <w:noProof/>
              <w:sz w:val="24"/>
            </w:rPr>
            <w:t>2004</w:t>
          </w:r>
          <w:r>
            <w:rPr>
              <w:b/>
              <w:sz w:val="24"/>
            </w:rPr>
            <w:fldChar w:fldCharType="end"/>
          </w:r>
        </w:p>
        <w:p w14:paraId="5C75C83E" w14:textId="77777777" w:rsidR="00000000" w:rsidRDefault="00AE0390">
          <w:pPr>
            <w:tabs>
              <w:tab w:val="left" w:pos="-566"/>
              <w:tab w:val="left" w:pos="0"/>
              <w:tab w:val="left" w:pos="284"/>
            </w:tabs>
            <w:ind w:left="284"/>
            <w:rPr>
              <w:spacing w:val="-2"/>
              <w:sz w:val="16"/>
            </w:rPr>
          </w:pPr>
          <w:r>
            <w:rPr>
              <w:spacing w:val="-2"/>
              <w:sz w:val="16"/>
            </w:rPr>
            <w:t>This information is furnished for guidance, and with no guarantee as to its accuracy or completeness; its publication conveys no license under any patent or other right, nor does the publisher assume liability, for any consequence of its use; specific</w:t>
          </w:r>
          <w:r>
            <w:rPr>
              <w:spacing w:val="-2"/>
              <w:sz w:val="16"/>
            </w:rPr>
            <w:t>ations and availability of goods mentioned in it are subject to change without notice; it is not to be reproduced, in whole or in part, without the written consent of the publisher.</w:t>
          </w:r>
        </w:p>
        <w:bookmarkEnd w:id="34"/>
        <w:p w14:paraId="2D8FDF3F" w14:textId="77777777" w:rsidR="00000000" w:rsidRDefault="00AE0390">
          <w:pPr>
            <w:pStyle w:val="a0"/>
            <w:rPr>
              <w:b/>
            </w:rPr>
          </w:pPr>
        </w:p>
      </w:tc>
    </w:tr>
    <w:tr w:rsidR="00000000" w14:paraId="6E704F86" w14:textId="77777777">
      <w:tblPrEx>
        <w:tblBorders>
          <w:top w:val="none" w:sz="0" w:space="0" w:color="auto"/>
          <w:left w:val="none" w:sz="0" w:space="0" w:color="auto"/>
          <w:right w:val="none" w:sz="0" w:space="0" w:color="auto"/>
        </w:tblBorders>
        <w:tblCellMar>
          <w:top w:w="0" w:type="dxa"/>
          <w:bottom w:w="0" w:type="dxa"/>
        </w:tblCellMar>
      </w:tblPrEx>
      <w:trPr>
        <w:cantSplit/>
        <w:trHeight w:val="267"/>
      </w:trPr>
      <w:tc>
        <w:tcPr>
          <w:tcW w:w="7230" w:type="dxa"/>
          <w:gridSpan w:val="5"/>
        </w:tcPr>
        <w:p w14:paraId="1D4FE758" w14:textId="77777777" w:rsidR="00000000" w:rsidRDefault="00AE0390">
          <w:pPr>
            <w:pStyle w:val="a0"/>
            <w:jc w:val="left"/>
            <w:rPr>
              <w:sz w:val="14"/>
            </w:rPr>
          </w:pPr>
          <w:bookmarkStart w:id="35" w:name="Footer1_TemplateVersion"/>
          <w:r>
            <w:rPr>
              <w:sz w:val="14"/>
            </w:rPr>
            <w:t>Functional Requirements Specification template version: 3.0 (Build: 229)</w:t>
          </w:r>
          <w:bookmarkEnd w:id="35"/>
        </w:p>
        <w:p w14:paraId="1D6AD484" w14:textId="77777777" w:rsidR="00000000" w:rsidRDefault="00AE0390">
          <w:pPr>
            <w:pStyle w:val="a0"/>
            <w:jc w:val="left"/>
            <w:rPr>
              <w:sz w:val="16"/>
            </w:rPr>
          </w:pPr>
        </w:p>
      </w:tc>
      <w:tc>
        <w:tcPr>
          <w:tcW w:w="2126" w:type="dxa"/>
          <w:gridSpan w:val="2"/>
        </w:tcPr>
        <w:p w14:paraId="2667929D" w14:textId="77777777" w:rsidR="00000000" w:rsidRDefault="00AE0390">
          <w:pPr>
            <w:pStyle w:val="a0"/>
            <w:jc w:val="right"/>
          </w:pPr>
          <w:r>
            <w:t xml:space="preserve">Page </w:t>
          </w:r>
          <w:r>
            <w:fldChar w:fldCharType="begin"/>
          </w:r>
          <w:r>
            <w:instrText>page \* arabic</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7</w:t>
          </w:r>
          <w:r>
            <w:fldChar w:fldCharType="end"/>
          </w:r>
        </w:p>
      </w:tc>
    </w:tr>
    <w:bookmarkEnd w:id="21"/>
  </w:tbl>
  <w:p w14:paraId="65A7B440" w14:textId="77777777" w:rsidR="00000000" w:rsidRDefault="00AE0390">
    <w:pPr>
      <w:pStyle w:val="a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AEBEF" w14:textId="77777777" w:rsidR="00AE0390" w:rsidRDefault="00AE0390">
      <w:r>
        <w:separator/>
      </w:r>
    </w:p>
  </w:footnote>
  <w:footnote w:type="continuationSeparator" w:id="0">
    <w:p w14:paraId="6E213993" w14:textId="77777777" w:rsidR="00AE0390" w:rsidRDefault="00AE03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74DE6" w14:textId="77777777" w:rsidR="00000000" w:rsidRDefault="00E71880">
    <w:pPr>
      <w:pStyle w:val="a4"/>
    </w:pPr>
    <w:r>
      <w:rPr>
        <w:noProof/>
      </w:rPr>
      <w:drawing>
        <wp:inline distT="0" distB="0" distL="0" distR="0" wp14:anchorId="4C0F07C8" wp14:editId="77AA51BA">
          <wp:extent cx="2889885" cy="1110615"/>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1527" t="28510" r="-1682" b="30913"/>
                  <a:stretch>
                    <a:fillRect/>
                  </a:stretch>
                </pic:blipFill>
                <pic:spPr bwMode="auto">
                  <a:xfrm>
                    <a:off x="0" y="0"/>
                    <a:ext cx="2889885" cy="1110615"/>
                  </a:xfrm>
                  <a:prstGeom prst="rect">
                    <a:avLst/>
                  </a:prstGeom>
                  <a:noFill/>
                  <a:ln>
                    <a:noFill/>
                  </a:ln>
                </pic:spPr>
              </pic:pic>
            </a:graphicData>
          </a:graphic>
        </wp:inline>
      </w:drawing>
    </w:r>
    <w:r>
      <w:rPr>
        <w:noProof/>
      </w:rPr>
      <w:drawing>
        <wp:inline distT="0" distB="0" distL="0" distR="0" wp14:anchorId="5C0E571D" wp14:editId="2D30C7D5">
          <wp:extent cx="2914650" cy="40405050"/>
          <wp:effectExtent l="0" t="0" r="0"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l="1527" t="28510" r="-1682" b="30913"/>
                  <a:stretch>
                    <a:fillRect/>
                  </a:stretch>
                </pic:blipFill>
                <pic:spPr bwMode="auto">
                  <a:xfrm>
                    <a:off x="0" y="0"/>
                    <a:ext cx="2914650" cy="40405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ayout w:type="fixed"/>
      <w:tblCellMar>
        <w:left w:w="107" w:type="dxa"/>
        <w:right w:w="107" w:type="dxa"/>
      </w:tblCellMar>
      <w:tblLook w:val="0000" w:firstRow="0" w:lastRow="0" w:firstColumn="0" w:lastColumn="0" w:noHBand="0" w:noVBand="0"/>
    </w:tblPr>
    <w:tblGrid>
      <w:gridCol w:w="1304"/>
      <w:gridCol w:w="2806"/>
      <w:gridCol w:w="1872"/>
      <w:gridCol w:w="3374"/>
    </w:tblGrid>
    <w:tr w:rsidR="00000000" w14:paraId="2EABA8F8" w14:textId="77777777">
      <w:tblPrEx>
        <w:tblCellMar>
          <w:top w:w="0" w:type="dxa"/>
          <w:bottom w:w="0" w:type="dxa"/>
        </w:tblCellMar>
      </w:tblPrEx>
      <w:tc>
        <w:tcPr>
          <w:tcW w:w="1304" w:type="dxa"/>
        </w:tcPr>
        <w:p w14:paraId="381C092C" w14:textId="77777777" w:rsidR="00000000" w:rsidRDefault="00AE0390">
          <w:pPr>
            <w:pStyle w:val="a0"/>
            <w:tabs>
              <w:tab w:val="left" w:pos="1021"/>
            </w:tabs>
            <w:rPr>
              <w:sz w:val="16"/>
            </w:rPr>
          </w:pPr>
          <w:bookmarkStart w:id="5" w:name="Section_Header2NonDepartmental"/>
          <w:r>
            <w:rPr>
              <w:sz w:val="16"/>
            </w:rPr>
            <w:t>Reference</w:t>
          </w:r>
          <w:r>
            <w:rPr>
              <w:sz w:val="16"/>
            </w:rPr>
            <w:tab/>
            <w:t>:</w:t>
          </w:r>
        </w:p>
      </w:tc>
      <w:tc>
        <w:tcPr>
          <w:tcW w:w="2806" w:type="dxa"/>
        </w:tcPr>
        <w:p w14:paraId="2698B806" w14:textId="77777777" w:rsidR="00000000" w:rsidRDefault="00AE0390">
          <w:pPr>
            <w:pStyle w:val="a0"/>
            <w:jc w:val="left"/>
            <w:rPr>
              <w:sz w:val="16"/>
            </w:rPr>
          </w:pPr>
          <w:bookmarkStart w:id="6" w:name="Header2_RefNr"/>
          <w:bookmarkEnd w:id="6"/>
          <w:r>
            <w:rPr>
              <w:sz w:val="16"/>
            </w:rPr>
            <w:t xml:space="preserve"> </w:t>
          </w:r>
          <w:bookmarkStart w:id="7" w:name="Header2_SecChapNr"/>
          <w:r>
            <w:rPr>
              <w:sz w:val="16"/>
            </w:rPr>
            <w:t>C06S</w:t>
          </w:r>
          <w:bookmarkEnd w:id="7"/>
        </w:p>
      </w:tc>
      <w:tc>
        <w:tcPr>
          <w:tcW w:w="1872" w:type="dxa"/>
        </w:tcPr>
        <w:p w14:paraId="4BD88C41" w14:textId="77777777" w:rsidR="00000000" w:rsidRDefault="00AE0390">
          <w:pPr>
            <w:pStyle w:val="a0"/>
            <w:tabs>
              <w:tab w:val="left" w:pos="1594"/>
            </w:tabs>
            <w:jc w:val="left"/>
            <w:rPr>
              <w:sz w:val="16"/>
            </w:rPr>
          </w:pPr>
          <w:r>
            <w:rPr>
              <w:sz w:val="16"/>
            </w:rPr>
            <w:t>Classification</w:t>
          </w:r>
          <w:r>
            <w:rPr>
              <w:sz w:val="16"/>
            </w:rPr>
            <w:tab/>
            <w:t>:</w:t>
          </w:r>
        </w:p>
      </w:tc>
      <w:tc>
        <w:tcPr>
          <w:tcW w:w="3374" w:type="dxa"/>
        </w:tcPr>
        <w:p w14:paraId="4D897DCB" w14:textId="77777777" w:rsidR="00000000" w:rsidRDefault="00AE0390">
          <w:pPr>
            <w:pStyle w:val="a0"/>
            <w:jc w:val="left"/>
            <w:rPr>
              <w:sz w:val="16"/>
            </w:rPr>
          </w:pPr>
          <w:bookmarkStart w:id="8" w:name="Header2_Classification"/>
          <w:r>
            <w:rPr>
              <w:sz w:val="16"/>
            </w:rPr>
            <w:t>COMPANY RESTRICTED</w:t>
          </w:r>
          <w:bookmarkEnd w:id="8"/>
        </w:p>
      </w:tc>
    </w:tr>
    <w:tr w:rsidR="00000000" w14:paraId="308123E4" w14:textId="77777777">
      <w:tblPrEx>
        <w:tblCellMar>
          <w:top w:w="0" w:type="dxa"/>
          <w:bottom w:w="0" w:type="dxa"/>
        </w:tblCellMar>
      </w:tblPrEx>
      <w:tc>
        <w:tcPr>
          <w:tcW w:w="1304" w:type="dxa"/>
        </w:tcPr>
        <w:p w14:paraId="0A7DEBDE" w14:textId="77777777" w:rsidR="00000000" w:rsidRDefault="00AE0390">
          <w:pPr>
            <w:pStyle w:val="a0"/>
            <w:tabs>
              <w:tab w:val="left" w:pos="1021"/>
            </w:tabs>
            <w:rPr>
              <w:sz w:val="16"/>
            </w:rPr>
          </w:pPr>
          <w:r>
            <w:rPr>
              <w:sz w:val="16"/>
            </w:rPr>
            <w:t>Version</w:t>
          </w:r>
          <w:r>
            <w:rPr>
              <w:sz w:val="16"/>
            </w:rPr>
            <w:tab/>
            <w:t>:</w:t>
          </w:r>
        </w:p>
      </w:tc>
      <w:tc>
        <w:tcPr>
          <w:tcW w:w="2806" w:type="dxa"/>
        </w:tcPr>
        <w:p w14:paraId="1BCE58DA" w14:textId="77777777" w:rsidR="00000000" w:rsidRDefault="00AE0390">
          <w:pPr>
            <w:pStyle w:val="a0"/>
            <w:jc w:val="left"/>
            <w:rPr>
              <w:sz w:val="16"/>
            </w:rPr>
          </w:pPr>
          <w:bookmarkStart w:id="9" w:name="Header2_Version"/>
          <w:r>
            <w:rPr>
              <w:sz w:val="16"/>
            </w:rPr>
            <w:t>1.0</w:t>
          </w:r>
          <w:bookmarkEnd w:id="9"/>
        </w:p>
      </w:tc>
      <w:tc>
        <w:tcPr>
          <w:tcW w:w="1872" w:type="dxa"/>
        </w:tcPr>
        <w:p w14:paraId="56335552" w14:textId="77777777" w:rsidR="00000000" w:rsidRDefault="00AE0390">
          <w:pPr>
            <w:pStyle w:val="a0"/>
            <w:tabs>
              <w:tab w:val="left" w:pos="1594"/>
            </w:tabs>
            <w:jc w:val="left"/>
            <w:rPr>
              <w:sz w:val="16"/>
            </w:rPr>
          </w:pPr>
          <w:r>
            <w:rPr>
              <w:sz w:val="16"/>
            </w:rPr>
            <w:t>Project</w:t>
          </w:r>
          <w:r>
            <w:rPr>
              <w:sz w:val="16"/>
            </w:rPr>
            <w:tab/>
            <w:t>:</w:t>
          </w:r>
        </w:p>
      </w:tc>
      <w:tc>
        <w:tcPr>
          <w:tcW w:w="3374" w:type="dxa"/>
        </w:tcPr>
        <w:p w14:paraId="0A5D187D" w14:textId="77777777" w:rsidR="00000000" w:rsidRDefault="00AE0390">
          <w:pPr>
            <w:pStyle w:val="a0"/>
            <w:jc w:val="left"/>
            <w:rPr>
              <w:sz w:val="16"/>
            </w:rPr>
          </w:pPr>
          <w:bookmarkStart w:id="10" w:name="Header2_ProjectName"/>
          <w:r>
            <w:rPr>
              <w:sz w:val="16"/>
            </w:rPr>
            <w:t>Platform-i MSN</w:t>
          </w:r>
          <w:bookmarkEnd w:id="10"/>
        </w:p>
      </w:tc>
    </w:tr>
    <w:tr w:rsidR="00000000" w14:paraId="5ECB34E6" w14:textId="77777777">
      <w:tblPrEx>
        <w:tblCellMar>
          <w:top w:w="0" w:type="dxa"/>
          <w:bottom w:w="0" w:type="dxa"/>
        </w:tblCellMar>
      </w:tblPrEx>
      <w:tc>
        <w:tcPr>
          <w:tcW w:w="1304" w:type="dxa"/>
        </w:tcPr>
        <w:p w14:paraId="654AA94F" w14:textId="77777777" w:rsidR="00000000" w:rsidRDefault="00AE0390">
          <w:pPr>
            <w:pStyle w:val="a0"/>
            <w:tabs>
              <w:tab w:val="left" w:pos="1021"/>
            </w:tabs>
            <w:rPr>
              <w:sz w:val="16"/>
            </w:rPr>
          </w:pPr>
          <w:r>
            <w:rPr>
              <w:sz w:val="16"/>
            </w:rPr>
            <w:t>Status</w:t>
          </w:r>
          <w:r>
            <w:rPr>
              <w:sz w:val="16"/>
            </w:rPr>
            <w:tab/>
            <w:t>:</w:t>
          </w:r>
        </w:p>
      </w:tc>
      <w:tc>
        <w:tcPr>
          <w:tcW w:w="2806" w:type="dxa"/>
        </w:tcPr>
        <w:p w14:paraId="7C4E2079" w14:textId="77777777" w:rsidR="00000000" w:rsidRDefault="00AE0390">
          <w:pPr>
            <w:pStyle w:val="a0"/>
            <w:jc w:val="left"/>
            <w:rPr>
              <w:sz w:val="16"/>
            </w:rPr>
          </w:pPr>
          <w:bookmarkStart w:id="11" w:name="Header2_Status"/>
          <w:r>
            <w:rPr>
              <w:sz w:val="16"/>
            </w:rPr>
            <w:t>Approved</w:t>
          </w:r>
          <w:bookmarkEnd w:id="11"/>
        </w:p>
      </w:tc>
      <w:tc>
        <w:tcPr>
          <w:tcW w:w="1872" w:type="dxa"/>
        </w:tcPr>
        <w:p w14:paraId="5C40CDEC" w14:textId="77777777" w:rsidR="00000000" w:rsidRDefault="00AE0390">
          <w:pPr>
            <w:pStyle w:val="a0"/>
            <w:tabs>
              <w:tab w:val="left" w:pos="1594"/>
            </w:tabs>
            <w:jc w:val="left"/>
            <w:rPr>
              <w:sz w:val="16"/>
            </w:rPr>
          </w:pPr>
          <w:r>
            <w:rPr>
              <w:sz w:val="16"/>
            </w:rPr>
            <w:t xml:space="preserve">Chapter </w:t>
          </w:r>
          <w:bookmarkStart w:id="12" w:name="Header2_ChapNrB"/>
          <w:r>
            <w:rPr>
              <w:sz w:val="16"/>
            </w:rPr>
            <w:t>C06</w:t>
          </w:r>
          <w:bookmarkEnd w:id="12"/>
          <w:r>
            <w:rPr>
              <w:sz w:val="16"/>
            </w:rPr>
            <w:tab/>
            <w:t>:</w:t>
          </w:r>
        </w:p>
      </w:tc>
      <w:tc>
        <w:tcPr>
          <w:tcW w:w="3374" w:type="dxa"/>
        </w:tcPr>
        <w:p w14:paraId="3D28BC43" w14:textId="77777777" w:rsidR="00000000" w:rsidRDefault="00AE0390">
          <w:pPr>
            <w:pStyle w:val="a0"/>
            <w:jc w:val="left"/>
            <w:rPr>
              <w:sz w:val="16"/>
            </w:rPr>
          </w:pPr>
          <w:bookmarkStart w:id="13" w:name="Header2_ChapterName"/>
          <w:r>
            <w:rPr>
              <w:sz w:val="16"/>
            </w:rPr>
            <w:t>Requirements Specifications</w:t>
          </w:r>
          <w:bookmarkEnd w:id="13"/>
        </w:p>
      </w:tc>
    </w:tr>
    <w:tr w:rsidR="00000000" w14:paraId="1547CEB3" w14:textId="77777777">
      <w:tblPrEx>
        <w:tblCellMar>
          <w:top w:w="0" w:type="dxa"/>
          <w:bottom w:w="0" w:type="dxa"/>
        </w:tblCellMar>
      </w:tblPrEx>
      <w:tc>
        <w:tcPr>
          <w:tcW w:w="1304" w:type="dxa"/>
          <w:tcBorders>
            <w:bottom w:val="single" w:sz="6" w:space="0" w:color="auto"/>
          </w:tcBorders>
        </w:tcPr>
        <w:p w14:paraId="34B93E3C" w14:textId="77777777" w:rsidR="00000000" w:rsidRDefault="00AE0390">
          <w:pPr>
            <w:pStyle w:val="a0"/>
            <w:tabs>
              <w:tab w:val="left" w:pos="1021"/>
            </w:tabs>
            <w:rPr>
              <w:sz w:val="16"/>
            </w:rPr>
          </w:pPr>
          <w:r>
            <w:rPr>
              <w:sz w:val="16"/>
            </w:rPr>
            <w:t>Date</w:t>
          </w:r>
          <w:r>
            <w:rPr>
              <w:sz w:val="16"/>
            </w:rPr>
            <w:tab/>
            <w:t>:</w:t>
          </w:r>
        </w:p>
      </w:tc>
      <w:tc>
        <w:tcPr>
          <w:tcW w:w="2806" w:type="dxa"/>
          <w:tcBorders>
            <w:bottom w:val="single" w:sz="6" w:space="0" w:color="auto"/>
          </w:tcBorders>
        </w:tcPr>
        <w:p w14:paraId="4195661A" w14:textId="77777777" w:rsidR="00000000" w:rsidRDefault="00AE0390">
          <w:pPr>
            <w:pStyle w:val="a0"/>
            <w:jc w:val="left"/>
          </w:pPr>
          <w:bookmarkStart w:id="14" w:name="Header2_Date"/>
          <w:r>
            <w:rPr>
              <w:sz w:val="16"/>
            </w:rPr>
            <w:t>2004-03</w:t>
          </w:r>
          <w:r>
            <w:rPr>
              <w:sz w:val="16"/>
            </w:rPr>
            <w:t>-19</w:t>
          </w:r>
          <w:bookmarkEnd w:id="14"/>
        </w:p>
      </w:tc>
      <w:tc>
        <w:tcPr>
          <w:tcW w:w="1872" w:type="dxa"/>
          <w:tcBorders>
            <w:bottom w:val="single" w:sz="6" w:space="0" w:color="auto"/>
          </w:tcBorders>
        </w:tcPr>
        <w:p w14:paraId="1B7AD947" w14:textId="77777777" w:rsidR="00000000" w:rsidRDefault="00AE0390">
          <w:pPr>
            <w:pStyle w:val="a0"/>
            <w:tabs>
              <w:tab w:val="left" w:pos="1594"/>
            </w:tabs>
            <w:jc w:val="left"/>
            <w:rPr>
              <w:sz w:val="16"/>
            </w:rPr>
          </w:pPr>
          <w:r>
            <w:rPr>
              <w:sz w:val="16"/>
            </w:rPr>
            <w:t xml:space="preserve">Section </w:t>
          </w:r>
          <w:bookmarkStart w:id="15" w:name="Header2_SecNrB"/>
          <w:r>
            <w:rPr>
              <w:sz w:val="16"/>
            </w:rPr>
            <w:t>S</w:t>
          </w:r>
          <w:bookmarkEnd w:id="15"/>
          <w:r>
            <w:rPr>
              <w:sz w:val="16"/>
            </w:rPr>
            <w:tab/>
            <w:t>:</w:t>
          </w:r>
        </w:p>
      </w:tc>
      <w:tc>
        <w:tcPr>
          <w:tcW w:w="3374" w:type="dxa"/>
          <w:tcBorders>
            <w:bottom w:val="single" w:sz="6" w:space="0" w:color="auto"/>
          </w:tcBorders>
        </w:tcPr>
        <w:p w14:paraId="52EE2680" w14:textId="77777777" w:rsidR="00000000" w:rsidRDefault="00AE0390">
          <w:pPr>
            <w:pStyle w:val="a0"/>
            <w:jc w:val="left"/>
            <w:rPr>
              <w:sz w:val="16"/>
            </w:rPr>
          </w:pPr>
          <w:bookmarkStart w:id="16" w:name="Header2_SectionName"/>
          <w:r>
            <w:rPr>
              <w:sz w:val="16"/>
            </w:rPr>
            <w:t>Functional Requirements Specification</w:t>
          </w:r>
          <w:bookmarkEnd w:id="16"/>
        </w:p>
      </w:tc>
    </w:tr>
    <w:bookmarkEnd w:id="5"/>
  </w:tbl>
  <w:p w14:paraId="7ED16677" w14:textId="77777777" w:rsidR="00000000" w:rsidRDefault="00AE0390">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6BF8E" w14:textId="77777777" w:rsidR="00000000" w:rsidRDefault="00E71880">
    <w:pPr>
      <w:pStyle w:val="a0"/>
      <w:rPr>
        <w:b/>
        <w:sz w:val="28"/>
      </w:rPr>
    </w:pPr>
    <w:bookmarkStart w:id="19" w:name="Document_Type"/>
    <w:bookmarkEnd w:id="19"/>
    <w:r>
      <w:rPr>
        <w:b/>
        <w:noProof/>
        <w:sz w:val="28"/>
      </w:rPr>
      <mc:AlternateContent>
        <mc:Choice Requires="wps">
          <w:drawing>
            <wp:anchor distT="0" distB="0" distL="114300" distR="114300" simplePos="0" relativeHeight="251658240" behindDoc="1" locked="0" layoutInCell="0" allowOverlap="1" wp14:anchorId="436EF71E" wp14:editId="130B1158">
              <wp:simplePos x="0" y="0"/>
              <wp:positionH relativeFrom="page">
                <wp:posOffset>5212080</wp:posOffset>
              </wp:positionH>
              <wp:positionV relativeFrom="paragraph">
                <wp:posOffset>6350</wp:posOffset>
              </wp:positionV>
              <wp:extent cx="1828800" cy="461010"/>
              <wp:effectExtent l="0" t="0" r="0" b="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4610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9A5395" w14:textId="77777777" w:rsidR="00000000" w:rsidRDefault="00E71880">
                          <w:pPr>
                            <w:tabs>
                              <w:tab w:val="left" w:pos="-720"/>
                            </w:tabs>
                            <w:suppressAutoHyphens/>
                            <w:rPr>
                              <w:sz w:val="2"/>
                            </w:rPr>
                          </w:pPr>
                          <w:r>
                            <w:rPr>
                              <w:noProof/>
                            </w:rPr>
                            <w:drawing>
                              <wp:inline distT="0" distB="0" distL="0" distR="0" wp14:anchorId="1218D842" wp14:editId="5E2D216F">
                                <wp:extent cx="1828800" cy="465455"/>
                                <wp:effectExtent l="0" t="0" r="0" b="0"/>
                                <wp:docPr id="5"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rcRect l="1965" t="11073" r="7587" b="57217"/>
                                        <a:stretch>
                                          <a:fillRect/>
                                        </a:stretch>
                                      </pic:blipFill>
                                      <pic:spPr bwMode="auto">
                                        <a:xfrm>
                                          <a:off x="0" y="0"/>
                                          <a:ext cx="1828800" cy="46545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6EF71E" id="Rectangle 2" o:spid="_x0000_s1026" style="position:absolute;left:0;text-align:left;margin-left:410.4pt;margin-top:.5pt;width:2in;height:36.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" o:allowincell="f" filled="f" stroked="f" strokeweight="0">
              <v:path arrowok="t"/>
              <v:textbox inset="0,0,0,0">
                <w:txbxContent>
                  <w:p w14:paraId="549A5395" w14:textId="77777777" w:rsidR="00000000" w:rsidRDefault="00E71880">
                    <w:pPr>
                      <w:tabs>
                        <w:tab w:val="left" w:pos="-720"/>
                      </w:tabs>
                      <w:suppressAutoHyphens/>
                      <w:rPr>
                        <w:sz w:val="2"/>
                      </w:rPr>
                    </w:pPr>
                    <w:r>
                      <w:rPr>
                        <w:noProof/>
                      </w:rPr>
                      <w:drawing>
                        <wp:inline distT="0" distB="0" distL="0" distR="0" wp14:anchorId="1218D842" wp14:editId="5E2D216F">
                          <wp:extent cx="1828800" cy="465455"/>
                          <wp:effectExtent l="0" t="0" r="0" b="0"/>
                          <wp:docPr id="5"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rcRect l="1965" t="11073" r="7587" b="57217"/>
                                  <a:stretch>
                                    <a:fillRect/>
                                  </a:stretch>
                                </pic:blipFill>
                                <pic:spPr bwMode="auto">
                                  <a:xfrm>
                                    <a:off x="0" y="0"/>
                                    <a:ext cx="1828800" cy="465455"/>
                                  </a:xfrm>
                                  <a:prstGeom prst="rect">
                                    <a:avLst/>
                                  </a:prstGeom>
                                  <a:noFill/>
                                  <a:ln>
                                    <a:noFill/>
                                  </a:ln>
                                </pic:spPr>
                              </pic:pic>
                            </a:graphicData>
                          </a:graphic>
                        </wp:inline>
                      </w:drawing>
                    </w:r>
                  </w:p>
                </w:txbxContent>
              </v:textbox>
              <w10:wrap anchorx="page"/>
            </v:rect>
          </w:pict>
        </mc:Fallback>
      </mc:AlternateContent>
    </w:r>
    <w:r>
      <w:rPr>
        <w:b/>
        <w:noProof/>
        <w:sz w:val="28"/>
      </w:rPr>
      <mc:AlternateContent>
        <mc:Choice Requires="wps">
          <w:drawing>
            <wp:anchor distT="0" distB="0" distL="114300" distR="114300" simplePos="0" relativeHeight="251657216" behindDoc="1" locked="0" layoutInCell="0" allowOverlap="1" wp14:anchorId="2AA50F79" wp14:editId="194F58C5">
              <wp:simplePos x="0" y="0"/>
              <wp:positionH relativeFrom="page">
                <wp:posOffset>4297680</wp:posOffset>
              </wp:positionH>
              <wp:positionV relativeFrom="paragraph">
                <wp:posOffset>6350</wp:posOffset>
              </wp:positionV>
              <wp:extent cx="2895600" cy="461010"/>
              <wp:effectExtent l="0" t="0" r="0"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95600" cy="4610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D99491" w14:textId="77777777" w:rsidR="00000000" w:rsidRDefault="00E71880">
                          <w:pPr>
                            <w:tabs>
                              <w:tab w:val="left" w:pos="-720"/>
                            </w:tabs>
                            <w:suppressAutoHyphens/>
                            <w:rPr>
                              <w:sz w:val="2"/>
                            </w:rPr>
                          </w:pPr>
                          <w:r>
                            <w:rPr>
                              <w:noProof/>
                            </w:rPr>
                            <w:drawing>
                              <wp:inline distT="0" distB="0" distL="0" distR="0" wp14:anchorId="046887C7" wp14:editId="392D98B6">
                                <wp:extent cx="2889885" cy="457200"/>
                                <wp:effectExtent l="0" t="0" r="0"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
                                          <a:extLst>
                                            <a:ext uri="{28A0092B-C50C-407E-A947-70E740481C1C}">
                                              <a14:useLocalDpi xmlns:a14="http://schemas.microsoft.com/office/drawing/2010/main" val="0"/>
                                            </a:ext>
                                          </a:extLst>
                                        </a:blip>
                                        <a:srcRect l="1527" t="28510" r="-1682" b="30913"/>
                                        <a:stretch>
                                          <a:fillRect/>
                                        </a:stretch>
                                      </pic:blipFill>
                                      <pic:spPr bwMode="auto">
                                        <a:xfrm>
                                          <a:off x="0" y="0"/>
                                          <a:ext cx="2889885"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A50F79" id="Rectangle 1" o:spid="_x0000_s1027" style="position:absolute;left:0;text-align:left;margin-left:338.4pt;margin-top:.5pt;width:228pt;height:36.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" o:allowincell="f" filled="f" stroked="f" strokeweight="0">
              <v:path arrowok="t"/>
              <v:textbox inset="0,0,0,0">
                <w:txbxContent>
                  <w:p w14:paraId="7CD99491" w14:textId="77777777" w:rsidR="00000000" w:rsidRDefault="00E71880">
                    <w:pPr>
                      <w:tabs>
                        <w:tab w:val="left" w:pos="-720"/>
                      </w:tabs>
                      <w:suppressAutoHyphens/>
                      <w:rPr>
                        <w:sz w:val="2"/>
                      </w:rPr>
                    </w:pPr>
                    <w:r>
                      <w:rPr>
                        <w:noProof/>
                      </w:rPr>
                      <w:drawing>
                        <wp:inline distT="0" distB="0" distL="0" distR="0" wp14:anchorId="046887C7" wp14:editId="392D98B6">
                          <wp:extent cx="2889885" cy="457200"/>
                          <wp:effectExtent l="0" t="0" r="0"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
                                    <a:extLst>
                                      <a:ext uri="{28A0092B-C50C-407E-A947-70E740481C1C}">
                                        <a14:useLocalDpi xmlns:a14="http://schemas.microsoft.com/office/drawing/2010/main" val="0"/>
                                      </a:ext>
                                    </a:extLst>
                                  </a:blip>
                                  <a:srcRect l="1527" t="28510" r="-1682" b="30913"/>
                                  <a:stretch>
                                    <a:fillRect/>
                                  </a:stretch>
                                </pic:blipFill>
                                <pic:spPr bwMode="auto">
                                  <a:xfrm>
                                    <a:off x="0" y="0"/>
                                    <a:ext cx="2889885" cy="457200"/>
                                  </a:xfrm>
                                  <a:prstGeom prst="rect">
                                    <a:avLst/>
                                  </a:prstGeom>
                                  <a:noFill/>
                                  <a:ln>
                                    <a:noFill/>
                                  </a:ln>
                                </pic:spPr>
                              </pic:pic>
                            </a:graphicData>
                          </a:graphic>
                        </wp:inline>
                      </w:drawing>
                    </w:r>
                  </w:p>
                </w:txbxContent>
              </v:textbox>
              <w10:wrap anchorx="page"/>
            </v:rect>
          </w:pict>
        </mc:Fallback>
      </mc:AlternateContent>
    </w:r>
  </w:p>
  <w:p w14:paraId="117FA625" w14:textId="77777777" w:rsidR="00000000" w:rsidRDefault="00AE0390">
    <w:pPr>
      <w:pStyle w:val="a0"/>
      <w:rPr>
        <w:b/>
        <w:sz w:val="28"/>
      </w:rPr>
    </w:pPr>
  </w:p>
  <w:p w14:paraId="6915A112" w14:textId="77777777" w:rsidR="00000000" w:rsidRDefault="00AE0390">
    <w:pPr>
      <w:pStyle w:val="a0"/>
      <w:rPr>
        <w:b/>
        <w:sz w:val="28"/>
      </w:rPr>
    </w:pPr>
  </w:p>
  <w:p w14:paraId="7DD12240" w14:textId="77777777" w:rsidR="00000000" w:rsidRDefault="00AE0390">
    <w:pPr>
      <w:pStyle w:val="a0"/>
      <w:rPr>
        <w:b/>
        <w:sz w:val="28"/>
      </w:rPr>
    </w:pPr>
  </w:p>
  <w:p w14:paraId="5B1BF4F9" w14:textId="77777777" w:rsidR="00000000" w:rsidRDefault="00AE0390">
    <w:pPr>
      <w:pStyle w:val="a0"/>
      <w:pBdr>
        <w:bottom w:val="single" w:sz="6" w:space="1" w:color="auto"/>
      </w:pBdr>
      <w:tabs>
        <w:tab w:val="right" w:pos="9214"/>
      </w:tabs>
      <w:jc w:val="left"/>
      <w:rPr>
        <w:b/>
        <w:sz w:val="28"/>
      </w:rPr>
    </w:pPr>
    <w:bookmarkStart w:id="20" w:name="Header1_DeptName"/>
    <w:r>
      <w:rPr>
        <w:b/>
        <w:sz w:val="28"/>
      </w:rPr>
      <w:t>Philips Digital Syst</w:t>
    </w:r>
    <w:r>
      <w:rPr>
        <w:b/>
        <w:sz w:val="28"/>
      </w:rPr>
      <w:t>ems Laboratories</w:t>
    </w:r>
    <w:bookmarkEnd w:id="20"/>
  </w:p>
  <w:p w14:paraId="5A91DAE2" w14:textId="77777777" w:rsidR="00000000" w:rsidRDefault="00AE0390">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1E4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B1287F"/>
    <w:multiLevelType w:val="singleLevel"/>
    <w:tmpl w:val="0C09000F"/>
    <w:lvl w:ilvl="0">
      <w:start w:val="1"/>
      <w:numFmt w:val="decimal"/>
      <w:lvlText w:val="%1."/>
      <w:lvlJc w:val="left"/>
      <w:pPr>
        <w:tabs>
          <w:tab w:val="num" w:pos="360"/>
        </w:tabs>
        <w:ind w:left="360" w:hanging="360"/>
      </w:pPr>
    </w:lvl>
  </w:abstractNum>
  <w:abstractNum w:abstractNumId="2" w15:restartNumberingAfterBreak="0">
    <w:nsid w:val="0F8510DE"/>
    <w:multiLevelType w:val="multilevel"/>
    <w:tmpl w:val="62DCF23A"/>
    <w:lvl w:ilvl="0">
      <w:start w:val="1"/>
      <w:numFmt w:val="decimal"/>
      <w:pStyle w:val="AKop1number"/>
      <w:isLgl/>
      <w:lvlText w:val="%1."/>
      <w:lvlJc w:val="left"/>
      <w:pPr>
        <w:tabs>
          <w:tab w:val="num" w:pos="432"/>
        </w:tabs>
        <w:ind w:left="432" w:hanging="432"/>
      </w:pPr>
    </w:lvl>
    <w:lvl w:ilvl="1">
      <w:start w:val="1"/>
      <w:numFmt w:val="decimal"/>
      <w:pStyle w:val="AKop2number"/>
      <w:isLgl/>
      <w:lvlText w:val="%1.%2."/>
      <w:lvlJc w:val="left"/>
      <w:pPr>
        <w:tabs>
          <w:tab w:val="num" w:pos="576"/>
        </w:tabs>
        <w:ind w:left="576" w:hanging="576"/>
      </w:pPr>
    </w:lvl>
    <w:lvl w:ilvl="2">
      <w:start w:val="1"/>
      <w:numFmt w:val="decimal"/>
      <w:pStyle w:val="AKop3number"/>
      <w:isLg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6B250A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E7B2D3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79436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482495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792C552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D0F087B"/>
    <w:multiLevelType w:val="multilevel"/>
    <w:tmpl w:val="78967426"/>
    <w:lvl w:ilvl="0">
      <w:start w:val="1"/>
      <w:numFmt w:val="decimal"/>
      <w:pStyle w:val="1"/>
      <w:lvlText w:val="%1"/>
      <w:lvlJc w:val="left"/>
      <w:pPr>
        <w:tabs>
          <w:tab w:val="num" w:pos="360"/>
        </w:tabs>
        <w:ind w:left="0" w:firstLine="0"/>
      </w:pPr>
    </w:lvl>
    <w:lvl w:ilvl="1">
      <w:start w:val="1"/>
      <w:numFmt w:val="decimal"/>
      <w:pStyle w:val="2"/>
      <w:lvlText w:val="%1.%2"/>
      <w:lvlJc w:val="left"/>
      <w:pPr>
        <w:tabs>
          <w:tab w:val="num" w:pos="720"/>
        </w:tabs>
        <w:ind w:left="0" w:firstLine="0"/>
      </w:pPr>
    </w:lvl>
    <w:lvl w:ilvl="2">
      <w:start w:val="1"/>
      <w:numFmt w:val="decimal"/>
      <w:pStyle w:val="3"/>
      <w:lvlText w:val="%1.%2.%3"/>
      <w:lvlJc w:val="left"/>
      <w:pPr>
        <w:tabs>
          <w:tab w:val="num" w:pos="720"/>
        </w:tabs>
        <w:ind w:left="0" w:firstLine="0"/>
      </w:pPr>
    </w:lvl>
    <w:lvl w:ilvl="3">
      <w:start w:val="1"/>
      <w:numFmt w:val="decimal"/>
      <w:pStyle w:val="4"/>
      <w:lvlText w:val="%1.%2.%3.%4"/>
      <w:lvlJc w:val="left"/>
      <w:pPr>
        <w:tabs>
          <w:tab w:val="num" w:pos="1080"/>
        </w:tabs>
        <w:ind w:left="0" w:firstLine="0"/>
      </w:pPr>
    </w:lvl>
    <w:lvl w:ilvl="4">
      <w:start w:val="1"/>
      <w:numFmt w:val="decimal"/>
      <w:pStyle w:val="5"/>
      <w:lvlText w:val="%1.%2.%3.%4.%5"/>
      <w:lvlJc w:val="left"/>
      <w:pPr>
        <w:tabs>
          <w:tab w:val="num" w:pos="1440"/>
        </w:tabs>
        <w:ind w:left="0" w:firstLine="0"/>
      </w:pPr>
    </w:lvl>
    <w:lvl w:ilvl="5">
      <w:start w:val="1"/>
      <w:numFmt w:val="upperLetter"/>
      <w:pStyle w:val="6"/>
      <w:lvlText w:val="Appendix %6"/>
      <w:lvlJc w:val="left"/>
      <w:pPr>
        <w:tabs>
          <w:tab w:val="num" w:pos="2160"/>
        </w:tabs>
        <w:ind w:left="0" w:firstLine="0"/>
      </w:pPr>
    </w:lvl>
    <w:lvl w:ilvl="6">
      <w:start w:val="1"/>
      <w:numFmt w:val="decimal"/>
      <w:pStyle w:val="7"/>
      <w:lvlText w:val="%6.%7"/>
      <w:lvlJc w:val="left"/>
      <w:pPr>
        <w:tabs>
          <w:tab w:val="num" w:pos="720"/>
        </w:tabs>
        <w:ind w:left="0" w:firstLine="0"/>
      </w:pPr>
    </w:lvl>
    <w:lvl w:ilvl="7">
      <w:start w:val="1"/>
      <w:numFmt w:val="decimal"/>
      <w:pStyle w:val="8"/>
      <w:lvlText w:val="%6.%7.%8"/>
      <w:lvlJc w:val="left"/>
      <w:pPr>
        <w:tabs>
          <w:tab w:val="num" w:pos="720"/>
        </w:tabs>
        <w:ind w:left="0" w:firstLine="0"/>
      </w:pPr>
    </w:lvl>
    <w:lvl w:ilvl="8">
      <w:start w:val="1"/>
      <w:numFmt w:val="decimal"/>
      <w:pStyle w:val="9"/>
      <w:lvlText w:val="%6%7%8%9"/>
      <w:lvlJc w:val="left"/>
      <w:pPr>
        <w:tabs>
          <w:tab w:val="num" w:pos="1080"/>
        </w:tabs>
        <w:ind w:left="0" w:firstLine="0"/>
      </w:pPr>
      <w:rPr>
        <w:rFonts w:ascii="Symbol" w:hAnsi="Symbol" w:hint="default"/>
      </w:rPr>
    </w:lvl>
  </w:abstractNum>
  <w:num w:numId="1" w16cid:durableId="1452897846">
    <w:abstractNumId w:val="8"/>
  </w:num>
  <w:num w:numId="2" w16cid:durableId="615021769">
    <w:abstractNumId w:val="6"/>
  </w:num>
  <w:num w:numId="3" w16cid:durableId="244848849">
    <w:abstractNumId w:val="5"/>
  </w:num>
  <w:num w:numId="4" w16cid:durableId="1128282508">
    <w:abstractNumId w:val="0"/>
  </w:num>
  <w:num w:numId="5" w16cid:durableId="1645087160">
    <w:abstractNumId w:val="7"/>
  </w:num>
  <w:num w:numId="6" w16cid:durableId="701711490">
    <w:abstractNumId w:val="3"/>
  </w:num>
  <w:num w:numId="7" w16cid:durableId="2136898598">
    <w:abstractNumId w:val="4"/>
  </w:num>
  <w:num w:numId="8" w16cid:durableId="633869337">
    <w:abstractNumId w:val="1"/>
  </w:num>
  <w:num w:numId="9" w16cid:durableId="1306163035">
    <w:abstractNumId w:val="2"/>
  </w:num>
  <w:num w:numId="10" w16cid:durableId="1477798387">
    <w:abstractNumId w:val="8"/>
    <w:lvlOverride w:ilvl="0"/>
    <w:lvlOverride w:ilvl="1"/>
    <w:lvlOverride w:ilvl="2"/>
    <w:lvlOverride w:ilv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mirrorMargins/>
  <w:hideSpellingErrors/>
  <w:hideGrammaticalErrors/>
  <w:activeWritingStyle w:appName="MSWord" w:lang="en-GB" w:vendorID="8" w:dllVersion="513" w:checkStyle="1"/>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880"/>
    <w:rsid w:val="00AE0390"/>
    <w:rsid w:val="00E71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9F80F5"/>
  <w15:chartTrackingRefBased/>
  <w15:docId w15:val="{6CC5BEA1-92EC-E941-93B0-266F94EBB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rPr>
      <w:rFonts w:ascii="Arial" w:hAnsi="Arial"/>
      <w:sz w:val="22"/>
      <w:lang w:val="en-GB" w:eastAsia="en-US"/>
    </w:rPr>
  </w:style>
  <w:style w:type="paragraph" w:styleId="1">
    <w:name w:val="heading 1"/>
    <w:basedOn w:val="a"/>
    <w:next w:val="a0"/>
    <w:autoRedefine/>
    <w:qFormat/>
    <w:pPr>
      <w:keepNext/>
      <w:numPr>
        <w:numId w:val="1"/>
      </w:numPr>
      <w:suppressAutoHyphens/>
      <w:spacing w:before="440" w:after="240"/>
      <w:outlineLvl w:val="0"/>
    </w:pPr>
    <w:rPr>
      <w:b/>
      <w:caps/>
      <w:kern w:val="28"/>
      <w:sz w:val="32"/>
    </w:rPr>
  </w:style>
  <w:style w:type="paragraph" w:styleId="2">
    <w:name w:val="heading 2"/>
    <w:basedOn w:val="a"/>
    <w:next w:val="a0"/>
    <w:qFormat/>
    <w:pPr>
      <w:keepNext/>
      <w:numPr>
        <w:ilvl w:val="1"/>
        <w:numId w:val="1"/>
      </w:numPr>
      <w:suppressAutoHyphens/>
      <w:spacing w:before="440" w:after="220"/>
      <w:outlineLvl w:val="1"/>
    </w:pPr>
    <w:rPr>
      <w:b/>
      <w:caps/>
      <w:sz w:val="26"/>
    </w:rPr>
  </w:style>
  <w:style w:type="paragraph" w:styleId="3">
    <w:name w:val="heading 3"/>
    <w:basedOn w:val="a"/>
    <w:next w:val="a0"/>
    <w:qFormat/>
    <w:pPr>
      <w:keepNext/>
      <w:numPr>
        <w:ilvl w:val="2"/>
        <w:numId w:val="1"/>
      </w:numPr>
      <w:suppressAutoHyphens/>
      <w:spacing w:before="220" w:after="120"/>
      <w:outlineLvl w:val="2"/>
    </w:pPr>
    <w:rPr>
      <w:b/>
    </w:rPr>
  </w:style>
  <w:style w:type="paragraph" w:styleId="4">
    <w:name w:val="heading 4"/>
    <w:basedOn w:val="a"/>
    <w:next w:val="a0"/>
    <w:qFormat/>
    <w:pPr>
      <w:keepNext/>
      <w:numPr>
        <w:ilvl w:val="3"/>
        <w:numId w:val="1"/>
      </w:numPr>
      <w:suppressAutoHyphens/>
      <w:spacing w:before="220" w:after="120"/>
      <w:outlineLvl w:val="3"/>
    </w:pPr>
    <w:rPr>
      <w:b/>
    </w:rPr>
  </w:style>
  <w:style w:type="paragraph" w:styleId="5">
    <w:name w:val="heading 5"/>
    <w:basedOn w:val="a"/>
    <w:next w:val="a0"/>
    <w:qFormat/>
    <w:pPr>
      <w:numPr>
        <w:ilvl w:val="4"/>
        <w:numId w:val="1"/>
      </w:numPr>
      <w:spacing w:before="220" w:after="60"/>
      <w:outlineLvl w:val="4"/>
    </w:pPr>
  </w:style>
  <w:style w:type="paragraph" w:styleId="6">
    <w:name w:val="heading 6"/>
    <w:basedOn w:val="1"/>
    <w:next w:val="a0"/>
    <w:qFormat/>
    <w:pPr>
      <w:pageBreakBefore/>
      <w:numPr>
        <w:ilvl w:val="5"/>
      </w:numPr>
      <w:outlineLvl w:val="5"/>
    </w:pPr>
  </w:style>
  <w:style w:type="paragraph" w:styleId="7">
    <w:name w:val="heading 7"/>
    <w:basedOn w:val="2"/>
    <w:next w:val="a0"/>
    <w:qFormat/>
    <w:pPr>
      <w:numPr>
        <w:ilvl w:val="6"/>
      </w:numPr>
      <w:spacing w:before="240" w:after="120"/>
      <w:outlineLvl w:val="6"/>
    </w:pPr>
  </w:style>
  <w:style w:type="paragraph" w:styleId="8">
    <w:name w:val="heading 8"/>
    <w:basedOn w:val="3"/>
    <w:next w:val="a0"/>
    <w:qFormat/>
    <w:pPr>
      <w:numPr>
        <w:ilvl w:val="7"/>
      </w:numPr>
      <w:outlineLvl w:val="7"/>
    </w:pPr>
  </w:style>
  <w:style w:type="paragraph" w:styleId="9">
    <w:name w:val="heading 9"/>
    <w:basedOn w:val="5"/>
    <w:next w:val="a"/>
    <w:qFormat/>
    <w:pPr>
      <w:numPr>
        <w:ilvl w:val="8"/>
      </w:numPr>
      <w:spacing w:before="240"/>
      <w:outlineLvl w:val="8"/>
    </w:p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semiHidden/>
  </w:style>
  <w:style w:type="paragraph" w:styleId="a4">
    <w:name w:val="header"/>
    <w:basedOn w:val="a"/>
    <w:semiHidden/>
    <w:pPr>
      <w:tabs>
        <w:tab w:val="left" w:pos="1152"/>
        <w:tab w:val="left" w:pos="6048"/>
        <w:tab w:val="left" w:pos="6912"/>
      </w:tabs>
    </w:pPr>
    <w:rPr>
      <w:sz w:val="18"/>
    </w:rPr>
  </w:style>
  <w:style w:type="paragraph" w:styleId="a5">
    <w:name w:val="footer"/>
    <w:basedOn w:val="a"/>
    <w:semiHidden/>
    <w:pPr>
      <w:tabs>
        <w:tab w:val="center" w:pos="4153"/>
        <w:tab w:val="right" w:pos="8306"/>
      </w:tabs>
    </w:pPr>
  </w:style>
  <w:style w:type="paragraph" w:customStyle="1" w:styleId="toa">
    <w:name w:val="toa"/>
    <w:basedOn w:val="a"/>
    <w:pPr>
      <w:tabs>
        <w:tab w:val="left" w:pos="9000"/>
        <w:tab w:val="right" w:pos="9360"/>
      </w:tabs>
      <w:suppressAutoHyphens/>
    </w:pPr>
    <w:rPr>
      <w:rFonts w:ascii="Courier New" w:hAnsi="Courier New"/>
      <w:sz w:val="24"/>
      <w:lang w:val="en-US"/>
    </w:rPr>
  </w:style>
  <w:style w:type="character" w:styleId="a6">
    <w:name w:val="annotation reference"/>
    <w:basedOn w:val="a1"/>
    <w:semiHidden/>
    <w:rPr>
      <w:sz w:val="16"/>
    </w:rPr>
  </w:style>
  <w:style w:type="paragraph" w:customStyle="1" w:styleId="Explanationtext">
    <w:name w:val="Explanation text"/>
    <w:basedOn w:val="a0"/>
    <w:next w:val="a0"/>
    <w:rPr>
      <w:i/>
      <w:vanish/>
      <w:color w:val="0000FF"/>
    </w:rPr>
  </w:style>
  <w:style w:type="paragraph" w:styleId="a7">
    <w:name w:val="annotation text"/>
    <w:basedOn w:val="a"/>
    <w:semiHidden/>
    <w:rPr>
      <w:sz w:val="20"/>
    </w:rPr>
  </w:style>
  <w:style w:type="paragraph" w:styleId="a8">
    <w:name w:val="Body Text Indent"/>
    <w:basedOn w:val="a0"/>
    <w:semiHidden/>
    <w:pPr>
      <w:ind w:left="720"/>
    </w:pPr>
  </w:style>
  <w:style w:type="paragraph" w:customStyle="1" w:styleId="BodyTextkeep">
    <w:name w:val="Body Text keep"/>
    <w:basedOn w:val="a0"/>
    <w:pPr>
      <w:keepNext/>
    </w:pPr>
  </w:style>
  <w:style w:type="paragraph" w:styleId="a9">
    <w:name w:val="caption"/>
    <w:basedOn w:val="a"/>
    <w:next w:val="a0"/>
    <w:qFormat/>
    <w:pPr>
      <w:spacing w:before="120" w:after="220"/>
      <w:jc w:val="center"/>
    </w:pPr>
    <w:rPr>
      <w:i/>
    </w:rPr>
  </w:style>
  <w:style w:type="paragraph" w:customStyle="1" w:styleId="Headingnonumber">
    <w:name w:val="Heading nonumber"/>
    <w:basedOn w:val="a"/>
    <w:next w:val="a0"/>
    <w:pPr>
      <w:keepNext/>
      <w:suppressAutoHyphens/>
      <w:spacing w:before="440" w:after="240"/>
      <w:outlineLvl w:val="0"/>
    </w:pPr>
    <w:rPr>
      <w:b/>
      <w:caps/>
      <w:sz w:val="32"/>
    </w:rPr>
  </w:style>
  <w:style w:type="character" w:styleId="aa">
    <w:name w:val="line number"/>
    <w:basedOn w:val="a1"/>
    <w:semiHidden/>
    <w:rPr>
      <w:rFonts w:ascii="Arial" w:hAnsi="Arial"/>
      <w:i/>
      <w:sz w:val="12"/>
    </w:rPr>
  </w:style>
  <w:style w:type="paragraph" w:styleId="ab">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GB" w:eastAsia="en-US"/>
    </w:rPr>
  </w:style>
  <w:style w:type="paragraph" w:customStyle="1" w:styleId="PseudoCode">
    <w:name w:val="PseudoCode"/>
    <w:basedOn w:val="a"/>
    <w:pPr>
      <w:jc w:val="left"/>
    </w:pPr>
    <w:rPr>
      <w:rFonts w:ascii="Courier New" w:hAnsi="Courier New"/>
      <w:noProof/>
      <w:sz w:val="20"/>
    </w:rPr>
  </w:style>
  <w:style w:type="paragraph" w:customStyle="1" w:styleId="TableName">
    <w:name w:val="TableName"/>
    <w:next w:val="a0"/>
    <w:pPr>
      <w:tabs>
        <w:tab w:val="left" w:pos="-720"/>
      </w:tabs>
      <w:suppressAutoHyphens/>
      <w:spacing w:after="120"/>
      <w:jc w:val="center"/>
    </w:pPr>
    <w:rPr>
      <w:rFonts w:ascii="Arial" w:hAnsi="Arial"/>
      <w:i/>
      <w:sz w:val="22"/>
      <w:lang w:val="en-GB" w:eastAsia="en-US"/>
    </w:rPr>
  </w:style>
  <w:style w:type="paragraph" w:styleId="TOC1">
    <w:name w:val="toc 1"/>
    <w:basedOn w:val="a"/>
    <w:next w:val="a0"/>
    <w:semiHidden/>
    <w:pPr>
      <w:tabs>
        <w:tab w:val="right" w:pos="9289"/>
      </w:tabs>
      <w:spacing w:before="240" w:after="120"/>
      <w:jc w:val="left"/>
    </w:pPr>
    <w:rPr>
      <w:b/>
      <w:caps/>
      <w:noProof/>
      <w:u w:val="single"/>
    </w:rPr>
  </w:style>
  <w:style w:type="paragraph" w:styleId="TOC2">
    <w:name w:val="toc 2"/>
    <w:basedOn w:val="a"/>
    <w:next w:val="a0"/>
    <w:semiHidden/>
    <w:pPr>
      <w:jc w:val="left"/>
    </w:pPr>
    <w:rPr>
      <w:b/>
      <w:smallCaps/>
    </w:rPr>
  </w:style>
  <w:style w:type="paragraph" w:styleId="TOC3">
    <w:name w:val="toc 3"/>
    <w:basedOn w:val="a"/>
    <w:next w:val="a0"/>
    <w:semiHidden/>
    <w:pPr>
      <w:jc w:val="left"/>
    </w:pPr>
    <w:rPr>
      <w:smallCaps/>
    </w:rPr>
  </w:style>
  <w:style w:type="paragraph" w:styleId="TOC4">
    <w:name w:val="toc 4"/>
    <w:basedOn w:val="a"/>
    <w:next w:val="a0"/>
    <w:semiHidden/>
    <w:pPr>
      <w:jc w:val="left"/>
    </w:pPr>
  </w:style>
  <w:style w:type="paragraph" w:styleId="TOC5">
    <w:name w:val="toc 5"/>
    <w:basedOn w:val="a"/>
    <w:next w:val="a0"/>
    <w:semiHidden/>
    <w:pPr>
      <w:jc w:val="left"/>
    </w:pPr>
  </w:style>
  <w:style w:type="paragraph" w:styleId="TOC6">
    <w:name w:val="toc 6"/>
    <w:basedOn w:val="TOC1"/>
    <w:next w:val="a0"/>
    <w:semiHidden/>
    <w:pPr>
      <w:tabs>
        <w:tab w:val="left" w:pos="1560"/>
      </w:tabs>
    </w:pPr>
  </w:style>
  <w:style w:type="paragraph" w:styleId="TOC7">
    <w:name w:val="toc 7"/>
    <w:basedOn w:val="a"/>
    <w:next w:val="a0"/>
    <w:semiHidden/>
    <w:pPr>
      <w:jc w:val="left"/>
    </w:pPr>
    <w:rPr>
      <w:b/>
    </w:rPr>
  </w:style>
  <w:style w:type="paragraph" w:styleId="TOC8">
    <w:name w:val="toc 8"/>
    <w:basedOn w:val="a"/>
    <w:next w:val="a0"/>
    <w:semiHidden/>
    <w:pPr>
      <w:jc w:val="left"/>
    </w:pPr>
  </w:style>
  <w:style w:type="paragraph" w:styleId="TOC9">
    <w:name w:val="toc 9"/>
    <w:basedOn w:val="a"/>
    <w:next w:val="a0"/>
    <w:semiHidden/>
    <w:pPr>
      <w:jc w:val="left"/>
    </w:pPr>
  </w:style>
  <w:style w:type="paragraph" w:styleId="ac">
    <w:name w:val="Document Map"/>
    <w:basedOn w:val="a"/>
    <w:semiHidden/>
    <w:pPr>
      <w:shd w:val="clear" w:color="auto" w:fill="000080"/>
    </w:pPr>
    <w:rPr>
      <w:rFonts w:ascii="Tahoma" w:hAnsi="Tahoma"/>
    </w:rPr>
  </w:style>
  <w:style w:type="paragraph" w:styleId="30">
    <w:name w:val="Body Text 3"/>
    <w:basedOn w:val="a"/>
    <w:semiHidden/>
    <w:pPr>
      <w:jc w:val="left"/>
    </w:pPr>
    <w:rPr>
      <w:i/>
    </w:rPr>
  </w:style>
  <w:style w:type="paragraph" w:customStyle="1" w:styleId="Definitiontext">
    <w:name w:val="Definition text"/>
    <w:basedOn w:val="a0"/>
    <w:pPr>
      <w:ind w:left="2977" w:hanging="2977"/>
    </w:pPr>
  </w:style>
  <w:style w:type="character" w:styleId="ad">
    <w:name w:val="Emphasis"/>
    <w:basedOn w:val="a1"/>
    <w:qFormat/>
    <w:rPr>
      <w:i/>
    </w:rPr>
  </w:style>
  <w:style w:type="paragraph" w:customStyle="1" w:styleId="Projectchoicetext">
    <w:name w:val="Project choice text"/>
    <w:basedOn w:val="Explanationtext"/>
    <w:next w:val="a0"/>
    <w:rPr>
      <w:b/>
      <w:color w:val="FF0000"/>
    </w:rPr>
  </w:style>
  <w:style w:type="paragraph" w:customStyle="1" w:styleId="ReferenceText">
    <w:name w:val="Reference Text"/>
    <w:basedOn w:val="a0"/>
    <w:pPr>
      <w:ind w:left="1134" w:hanging="1134"/>
      <w:jc w:val="left"/>
    </w:pPr>
  </w:style>
  <w:style w:type="paragraph" w:styleId="20">
    <w:name w:val="Body Text 2"/>
    <w:basedOn w:val="a"/>
    <w:semiHidden/>
    <w:pPr>
      <w:jc w:val="center"/>
    </w:pPr>
  </w:style>
  <w:style w:type="paragraph" w:customStyle="1" w:styleId="ItemDefinition">
    <w:name w:val="Item Definition"/>
    <w:basedOn w:val="a0"/>
    <w:pPr>
      <w:ind w:left="1699" w:hanging="1699"/>
    </w:pPr>
  </w:style>
  <w:style w:type="paragraph" w:customStyle="1" w:styleId="Head">
    <w:name w:val="Head"/>
    <w:basedOn w:val="a4"/>
    <w:next w:val="a0"/>
    <w:pPr>
      <w:spacing w:before="120"/>
    </w:pPr>
    <w:rPr>
      <w:b/>
      <w:sz w:val="22"/>
      <w:u w:val="single"/>
    </w:rPr>
  </w:style>
  <w:style w:type="paragraph" w:styleId="ae">
    <w:name w:val="footnote text"/>
    <w:basedOn w:val="a"/>
    <w:semiHidden/>
    <w:rPr>
      <w:sz w:val="20"/>
    </w:rPr>
  </w:style>
  <w:style w:type="character" w:styleId="af">
    <w:name w:val="footnote reference"/>
    <w:basedOn w:val="a1"/>
    <w:semiHidden/>
    <w:rPr>
      <w:vertAlign w:val="superscript"/>
    </w:rPr>
  </w:style>
  <w:style w:type="paragraph" w:customStyle="1" w:styleId="AKop2number">
    <w:name w:val="A_Kop2_number"/>
    <w:basedOn w:val="2"/>
    <w:next w:val="a"/>
    <w:pPr>
      <w:numPr>
        <w:numId w:val="9"/>
      </w:numPr>
      <w:suppressAutoHyphens w:val="0"/>
      <w:spacing w:before="360" w:after="120"/>
      <w:jc w:val="left"/>
    </w:pPr>
    <w:rPr>
      <w:rFonts w:ascii="Times New Roman" w:hAnsi="Times New Roman"/>
      <w:caps w:val="0"/>
      <w:sz w:val="28"/>
    </w:rPr>
  </w:style>
  <w:style w:type="paragraph" w:customStyle="1" w:styleId="AKop1number">
    <w:name w:val="A_Kop1_number"/>
    <w:basedOn w:val="a"/>
    <w:next w:val="a"/>
    <w:pPr>
      <w:keepNext/>
      <w:numPr>
        <w:numId w:val="9"/>
      </w:numPr>
      <w:spacing w:before="240" w:after="240"/>
      <w:jc w:val="left"/>
      <w:outlineLvl w:val="0"/>
    </w:pPr>
    <w:rPr>
      <w:rFonts w:ascii="Times New Roman" w:hAnsi="Times New Roman"/>
      <w:b/>
      <w:kern w:val="28"/>
      <w:sz w:val="36"/>
    </w:rPr>
  </w:style>
  <w:style w:type="paragraph" w:customStyle="1" w:styleId="AKop3number">
    <w:name w:val="A_Kop3_number"/>
    <w:basedOn w:val="3"/>
    <w:next w:val="a"/>
    <w:pPr>
      <w:numPr>
        <w:numId w:val="9"/>
      </w:numPr>
      <w:suppressAutoHyphens w:val="0"/>
      <w:spacing w:before="240" w:after="60"/>
      <w:jc w:val="left"/>
    </w:pPr>
    <w:rPr>
      <w:rFonts w:ascii="Times New Roman" w:hAnsi="Times New Roman"/>
      <w:sz w:val="24"/>
    </w:rPr>
  </w:style>
  <w:style w:type="character" w:styleId="af0">
    <w:name w:val="Hyperlink"/>
    <w:basedOn w:val="a1"/>
    <w:semiHidden/>
    <w:rPr>
      <w:color w:val="0000FF"/>
      <w:u w:val="single"/>
    </w:rPr>
  </w:style>
  <w:style w:type="character" w:styleId="af1">
    <w:name w:val="FollowedHyperlink"/>
    <w:basedOn w:val="a1"/>
    <w:semiHidden/>
    <w:rPr>
      <w:color w:val="800080"/>
      <w:u w:val="single"/>
    </w:rPr>
  </w:style>
  <w:style w:type="paragraph" w:styleId="af2">
    <w:name w:val="Normal (Web)"/>
    <w:basedOn w:val="a"/>
    <w:semiHidden/>
    <w:pPr>
      <w:spacing w:before="100" w:beforeAutospacing="1" w:after="100" w:afterAutospacing="1"/>
      <w:jc w:val="left"/>
    </w:pPr>
    <w:rPr>
      <w:rFonts w:ascii="Arial Unicode MS" w:eastAsia="Arial Unicode MS" w:hAnsi="Arial Unicode MS" w:cs="Arial Unicode MS"/>
      <w:sz w:val="24"/>
      <w:szCs w:val="24"/>
      <w:lang w:val="en-US"/>
    </w:rPr>
  </w:style>
  <w:style w:type="character" w:styleId="af3">
    <w:name w:val="Strong"/>
    <w:basedOn w:val="a1"/>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S:\template\office2000\PDSL\Project%20Documentat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S:\template\office2000\PDSL\Project Documentation.dot</Template>
  <TotalTime>0</TotalTime>
  <Pages>6</Pages>
  <Words>2534</Words>
  <Characters>14444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Functional Requirements Specification: Platform-i MSN</vt:lpstr>
    </vt:vector>
  </TitlesOfParts>
  <Company>PDSL - Eindhoven</Company>
  <LinksUpToDate>false</LinksUpToDate>
  <CharactersWithSpaces>16945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Specification: Platform-i MSN</dc:title>
  <dc:subject>Requirements Specifications</dc:subject>
  <dc:creator>René Nieuwenhuis</dc:creator>
  <cp:keywords>Platform-i MSN</cp:keywords>
  <dc:description>Version 1.0, 2004-03-19</dc:description>
  <cp:lastModifiedBy>周 祺翔</cp:lastModifiedBy>
  <cp:revision>2</cp:revision>
  <cp:lastPrinted>2004-02-27T05:26:00Z</cp:lastPrinted>
  <dcterms:created xsi:type="dcterms:W3CDTF">2022-04-06T04:14:00Z</dcterms:created>
  <dcterms:modified xsi:type="dcterms:W3CDTF">2022-04-06T04:14:00Z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1725804354</vt:i4>
  </property>
  <property fmtid="{D5CDD505-2E9C-101B-9397-08002B2CF9AE}" pid="3" name="_EmailSubject">
    <vt:lpwstr>afstudeerscriptie</vt:lpwstr>
  </property>
  <property fmtid="{D5CDD505-2E9C-101B-9397-08002B2CF9AE}" pid="4" name="_AuthorEmail">
    <vt:lpwstr>rnieuw@xs4all.nl</vt:lpwstr>
  </property>
  <property fmtid="{D5CDD505-2E9C-101B-9397-08002B2CF9AE}" pid="5" name="_AuthorEmailDisplayName">
    <vt:lpwstr>René</vt:lpwstr>
  </property>
</Properties>
</file>